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1C3A3" w14:textId="3D8B1B95" w:rsidR="007F2D48" w:rsidRPr="004F3A84" w:rsidRDefault="007F2D48" w:rsidP="00D61EC1">
      <w:pPr>
        <w:pStyle w:val="Title"/>
        <w:pBdr>
          <w:left w:val="single" w:sz="4" w:space="0" w:color="FFFFFF" w:themeColor="background1"/>
        </w:pBdr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4F3A84">
        <w:rPr>
          <w:rFonts w:asciiTheme="minorHAnsi" w:hAnsiTheme="minorHAnsi" w:cstheme="minorHAnsi"/>
          <w:color w:val="auto"/>
          <w:sz w:val="28"/>
          <w:szCs w:val="28"/>
        </w:rPr>
        <w:t>Course Outline</w:t>
      </w:r>
    </w:p>
    <w:p w14:paraId="1F547868" w14:textId="195D4953" w:rsidR="000D2424" w:rsidRPr="00DE0FA1" w:rsidRDefault="00FE28BE" w:rsidP="00D61EC1">
      <w:pPr>
        <w:pStyle w:val="Title"/>
        <w:pBdr>
          <w:left w:val="single" w:sz="4" w:space="0" w:color="FFFFFF" w:themeColor="background1"/>
        </w:pBdr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CSE </w:t>
      </w:r>
      <w:r w:rsidR="00B9315B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  <w:r w:rsidR="00DE0FA1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0</w:t>
      </w:r>
      <w:r w:rsidR="00DE45F3">
        <w:rPr>
          <w:rFonts w:asciiTheme="minorHAnsi" w:hAnsiTheme="minorHAnsi" w:cstheme="minorHAnsi"/>
          <w:color w:val="000000" w:themeColor="text1"/>
          <w:sz w:val="28"/>
          <w:szCs w:val="28"/>
        </w:rPr>
        <w:t>2</w:t>
      </w:r>
      <w:r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7C154F" w:rsidRPr="00DE0FA1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="00DE0FA1" w:rsidRPr="00DE0FA1">
        <w:rPr>
          <w:color w:val="000000" w:themeColor="text1"/>
          <w:sz w:val="28"/>
          <w:szCs w:val="28"/>
        </w:rPr>
        <w:t>Thesis</w:t>
      </w:r>
      <w:r w:rsidR="00C91B4A">
        <w:rPr>
          <w:color w:val="000000" w:themeColor="text1"/>
          <w:sz w:val="28"/>
          <w:szCs w:val="28"/>
        </w:rPr>
        <w:t xml:space="preserve">/ </w:t>
      </w:r>
      <w:r w:rsidR="00DE0FA1" w:rsidRPr="00DE0FA1">
        <w:rPr>
          <w:color w:val="000000" w:themeColor="text1"/>
          <w:sz w:val="28"/>
          <w:szCs w:val="28"/>
        </w:rPr>
        <w:t>Project</w:t>
      </w:r>
      <w:r w:rsidR="00F23940">
        <w:rPr>
          <w:color w:val="000000" w:themeColor="text1"/>
          <w:sz w:val="28"/>
          <w:szCs w:val="28"/>
        </w:rPr>
        <w:t xml:space="preserve"> II</w:t>
      </w:r>
    </w:p>
    <w:p w14:paraId="7A4E4488" w14:textId="791485F0" w:rsidR="00B83DD7" w:rsidRDefault="00B83DD7" w:rsidP="009F4F2D">
      <w:pPr>
        <w:pStyle w:val="Heading1"/>
        <w:spacing w:before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1.1: Introduction</w:t>
      </w:r>
    </w:p>
    <w:tbl>
      <w:tblPr>
        <w:tblStyle w:val="TableGrid"/>
        <w:tblW w:w="484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urse syllabus information table"/>
      </w:tblPr>
      <w:tblGrid>
        <w:gridCol w:w="2402"/>
        <w:gridCol w:w="7053"/>
      </w:tblGrid>
      <w:tr w:rsidR="00B83DD7" w:rsidRPr="004F3A84" w14:paraId="71AF41C1" w14:textId="77777777" w:rsidTr="00355BA1">
        <w:trPr>
          <w:trHeight w:val="5216"/>
        </w:trPr>
        <w:tc>
          <w:tcPr>
            <w:tcW w:w="2402" w:type="dxa"/>
          </w:tcPr>
          <w:p w14:paraId="343BA64C" w14:textId="77777777" w:rsidR="00B83DD7" w:rsidRPr="004F3A84" w:rsidRDefault="00905157" w:rsidP="00355BA1">
            <w:pPr>
              <w:pStyle w:val="Heading1"/>
              <w:spacing w:before="0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Instructor:"/>
                <w:tag w:val="Instructor:"/>
                <w:id w:val="383999990"/>
                <w:placeholder>
                  <w:docPart w:val="28D15450840F483AB723BC3AC0E790F3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Instructor</w:t>
                </w:r>
              </w:sdtContent>
            </w:sdt>
          </w:p>
          <w:p w14:paraId="6F678DEB" w14:textId="7777777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Faculty members</w:t>
            </w:r>
          </w:p>
          <w:p w14:paraId="72BC682E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Dept. of CSE, NEUB</w:t>
            </w:r>
          </w:p>
          <w:p w14:paraId="40F597A2" w14:textId="77777777" w:rsidR="00B83DD7" w:rsidRPr="004F3A84" w:rsidRDefault="0090515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Email:"/>
                <w:tag w:val="Email:"/>
                <w:id w:val="1509716232"/>
                <w:placeholder>
                  <w:docPart w:val="1C2A01C2EC964876AEE0137E15DB67D3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Email</w:t>
                </w:r>
              </w:sdtContent>
            </w:sdt>
          </w:p>
          <w:p w14:paraId="28C7037C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cse@neub.edu.com</w:t>
            </w:r>
          </w:p>
          <w:p w14:paraId="75DD7985" w14:textId="77777777" w:rsidR="00B83DD7" w:rsidRPr="004F3A84" w:rsidRDefault="00B83DD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Class Schedules:</w:t>
            </w:r>
          </w:p>
          <w:p w14:paraId="4C8BDC7A" w14:textId="7777777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 Class is required.  Student should attend meeting with supervisor every week.</w:t>
            </w:r>
          </w:p>
          <w:p w14:paraId="2C960339" w14:textId="77777777" w:rsidR="00B83DD7" w:rsidRPr="004F3A84" w:rsidRDefault="00B83DD7" w:rsidP="00355BA1">
            <w:pPr>
              <w:pStyle w:val="Heading1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Consultation Hours</w:t>
            </w:r>
          </w:p>
          <w:p w14:paraId="12065F73" w14:textId="77777777" w:rsidR="00B83DD7" w:rsidRPr="004F3A84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Contact Supervisor</w:t>
            </w:r>
          </w:p>
        </w:tc>
        <w:tc>
          <w:tcPr>
            <w:tcW w:w="7053" w:type="dxa"/>
          </w:tcPr>
          <w:p w14:paraId="19888C08" w14:textId="77777777" w:rsidR="00B83DD7" w:rsidRPr="004F3A84" w:rsidRDefault="00905157" w:rsidP="00355BA1">
            <w:pPr>
              <w:pStyle w:val="Heading1"/>
              <w:spacing w:before="0"/>
              <w:rPr>
                <w:rFonts w:asciiTheme="minorHAnsi" w:hAnsiTheme="minorHAnsi" w:cstheme="minorHAnsi"/>
                <w:color w:val="auto"/>
              </w:rPr>
            </w:pPr>
            <w:sdt>
              <w:sdtPr>
                <w:rPr>
                  <w:rFonts w:asciiTheme="minorHAnsi" w:hAnsiTheme="minorHAnsi" w:cstheme="minorHAnsi"/>
                  <w:color w:val="auto"/>
                </w:rPr>
                <w:alias w:val="Course overview:"/>
                <w:tag w:val="Course overview:"/>
                <w:id w:val="742681939"/>
                <w:placeholder>
                  <w:docPart w:val="7F13C61CDE354DED90470FE784B50A8D"/>
                </w:placeholder>
                <w:temporary/>
                <w:showingPlcHdr/>
              </w:sdtPr>
              <w:sdtEndPr/>
              <w:sdtContent>
                <w:r w:rsidR="00B83DD7" w:rsidRPr="004F3A84">
                  <w:rPr>
                    <w:rFonts w:asciiTheme="minorHAnsi" w:hAnsiTheme="minorHAnsi" w:cstheme="minorHAnsi"/>
                    <w:color w:val="auto"/>
                  </w:rPr>
                  <w:t>Course Overview</w:t>
                </w:r>
              </w:sdtContent>
            </w:sdt>
          </w:p>
          <w:p w14:paraId="2670CCCD" w14:textId="309B27B7" w:rsidR="00B83DD7" w:rsidRDefault="00B83DD7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Final year thesis / project is</w:t>
            </w:r>
            <w:r w:rsidR="002628CB">
              <w:rPr>
                <w:rFonts w:cstheme="minorHAnsi"/>
                <w:color w:val="auto"/>
              </w:rPr>
              <w:t xml:space="preserve"> a </w:t>
            </w:r>
            <w:r w:rsidR="000F0079">
              <w:rPr>
                <w:rFonts w:cstheme="minorHAnsi"/>
                <w:color w:val="auto"/>
              </w:rPr>
              <w:t>two-semester</w:t>
            </w:r>
            <w:r w:rsidR="002628CB">
              <w:rPr>
                <w:rFonts w:cstheme="minorHAnsi"/>
                <w:color w:val="auto"/>
              </w:rPr>
              <w:t xml:space="preserve"> long work</w:t>
            </w:r>
            <w:r>
              <w:rPr>
                <w:rFonts w:cstheme="minorHAnsi"/>
                <w:color w:val="auto"/>
              </w:rPr>
              <w:t xml:space="preserve"> assuming students have learned all the required knowledge to complete a full-fledged project or thesis. CSE 40</w:t>
            </w:r>
            <w:r w:rsidR="000F0079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 xml:space="preserve"> is the </w:t>
            </w:r>
            <w:r w:rsidR="000F0079">
              <w:rPr>
                <w:rFonts w:cstheme="minorHAnsi"/>
                <w:color w:val="auto"/>
              </w:rPr>
              <w:t>final part where student have to continue on previous semester work and complete it to a presentable work.</w:t>
            </w:r>
            <w:r>
              <w:rPr>
                <w:rFonts w:cstheme="minorHAnsi"/>
                <w:color w:val="auto"/>
              </w:rPr>
              <w:t xml:space="preserve"> Upon completing CSE 40</w:t>
            </w:r>
            <w:r w:rsidR="000F0079">
              <w:rPr>
                <w:rFonts w:cstheme="minorHAnsi"/>
                <w:color w:val="auto"/>
              </w:rPr>
              <w:t>2</w:t>
            </w:r>
            <w:r>
              <w:rPr>
                <w:rFonts w:cstheme="minorHAnsi"/>
                <w:color w:val="auto"/>
              </w:rPr>
              <w:t xml:space="preserve">, students should be able to do design professional project /thesis, and how to present them. </w:t>
            </w:r>
          </w:p>
          <w:p w14:paraId="506D894C" w14:textId="77777777" w:rsidR="00B83DD7" w:rsidRPr="004F3A84" w:rsidRDefault="00B83DD7" w:rsidP="00355BA1">
            <w:pPr>
              <w:pStyle w:val="Heading1"/>
              <w:spacing w:after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Prerequisite:</w:t>
            </w:r>
          </w:p>
          <w:p w14:paraId="477323B3" w14:textId="705EFE07" w:rsidR="00B83DD7" w:rsidRPr="00A73E1D" w:rsidRDefault="0065077D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CSE 400</w:t>
            </w:r>
          </w:p>
          <w:p w14:paraId="272D5EFF" w14:textId="77777777" w:rsidR="00B83DD7" w:rsidRPr="004F3A84" w:rsidRDefault="00B83DD7" w:rsidP="00355BA1">
            <w:pPr>
              <w:pStyle w:val="Heading1"/>
              <w:spacing w:after="0"/>
              <w:rPr>
                <w:rFonts w:asciiTheme="minorHAnsi" w:hAnsiTheme="minorHAnsi" w:cstheme="minorHAnsi"/>
                <w:color w:val="auto"/>
              </w:rPr>
            </w:pPr>
            <w:r>
              <w:rPr>
                <w:rFonts w:asciiTheme="minorHAnsi" w:hAnsiTheme="minorHAnsi" w:cstheme="minorHAnsi"/>
                <w:color w:val="auto"/>
              </w:rPr>
              <w:t>Reference Materials</w:t>
            </w:r>
          </w:p>
          <w:p w14:paraId="12A235BB" w14:textId="77777777" w:rsidR="00B83DD7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Thesis / Project Presentation guideline</w:t>
            </w:r>
          </w:p>
          <w:p w14:paraId="73F3F948" w14:textId="77777777" w:rsidR="00B83DD7" w:rsidRPr="00276381" w:rsidRDefault="00B83DD7" w:rsidP="00355BA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Report writing guidelines.</w:t>
            </w:r>
          </w:p>
        </w:tc>
      </w:tr>
    </w:tbl>
    <w:p w14:paraId="23635188" w14:textId="77777777" w:rsidR="00B83DD7" w:rsidRPr="00B83DD7" w:rsidRDefault="00B83DD7" w:rsidP="00B83DD7">
      <w:pPr>
        <w:rPr>
          <w:lang w:eastAsia="ja-JP"/>
        </w:rPr>
      </w:pPr>
    </w:p>
    <w:p w14:paraId="05F9E8FC" w14:textId="54D472AA" w:rsidR="006C697B" w:rsidRPr="004F3A84" w:rsidRDefault="00B83DD7" w:rsidP="009F4F2D">
      <w:pPr>
        <w:pStyle w:val="Heading1"/>
        <w:spacing w:before="24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1.2: </w:t>
      </w:r>
      <w:r w:rsidR="00EB093C" w:rsidRPr="004F3A84">
        <w:rPr>
          <w:rFonts w:asciiTheme="minorHAnsi" w:hAnsiTheme="minorHAnsi" w:cstheme="minorHAnsi"/>
          <w:color w:val="auto"/>
        </w:rPr>
        <w:t>Course Learning Outcomes</w:t>
      </w:r>
    </w:p>
    <w:p w14:paraId="44F92A6D" w14:textId="1CB0C342" w:rsidR="006C697B" w:rsidRDefault="00A35528" w:rsidP="006C697B">
      <w:pPr>
        <w:rPr>
          <w:rFonts w:cstheme="minorHAnsi"/>
          <w:color w:val="auto"/>
          <w:lang w:eastAsia="ja-JP"/>
        </w:rPr>
      </w:pPr>
      <w:r w:rsidRPr="004F3A84">
        <w:rPr>
          <w:rFonts w:cstheme="minorHAnsi"/>
          <w:color w:val="auto"/>
          <w:lang w:eastAsia="ja-JP"/>
        </w:rPr>
        <w:t>The intended learning outcomes from this course are as follows</w:t>
      </w:r>
    </w:p>
    <w:p w14:paraId="2DC774EA" w14:textId="000B26AF" w:rsidR="008255A0" w:rsidRPr="00B83DD7" w:rsidRDefault="00B83DD7" w:rsidP="006C697B">
      <w:pPr>
        <w:rPr>
          <w:rFonts w:cstheme="minorHAnsi"/>
          <w:b/>
          <w:bCs/>
          <w:color w:val="auto"/>
          <w:lang w:eastAsia="ja-JP"/>
        </w:rPr>
      </w:pPr>
      <w:r w:rsidRPr="00B83DD7">
        <w:rPr>
          <w:rFonts w:cstheme="minorHAnsi"/>
          <w:b/>
          <w:bCs/>
          <w:color w:val="auto"/>
          <w:lang w:eastAsia="ja-JP"/>
        </w:rPr>
        <w:t xml:space="preserve">1.2.1: </w:t>
      </w:r>
      <w:r w:rsidR="008255A0" w:rsidRPr="00B83DD7">
        <w:rPr>
          <w:rFonts w:cstheme="minorHAnsi"/>
          <w:b/>
          <w:bCs/>
          <w:color w:val="auto"/>
          <w:lang w:eastAsia="ja-JP"/>
        </w:rPr>
        <w:t>Thesis</w:t>
      </w:r>
    </w:p>
    <w:p w14:paraId="310B44B2" w14:textId="77777777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do literature study.</w:t>
      </w:r>
    </w:p>
    <w:p w14:paraId="2A9345BF" w14:textId="331867EC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</w:t>
      </w:r>
      <w:r w:rsidR="003A4E94">
        <w:rPr>
          <w:rFonts w:cstheme="minorHAnsi"/>
          <w:color w:val="auto"/>
          <w:lang w:eastAsia="ja-JP"/>
        </w:rPr>
        <w:t>find the research question.</w:t>
      </w:r>
    </w:p>
    <w:p w14:paraId="399297B5" w14:textId="486E9F31" w:rsidR="008255A0" w:rsidRDefault="008255A0" w:rsidP="008255A0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construct hypothesis.</w:t>
      </w:r>
    </w:p>
    <w:p w14:paraId="18AFEBDA" w14:textId="7F1C1768" w:rsidR="005C0C5B" w:rsidRDefault="008255A0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</w:t>
      </w:r>
      <w:r w:rsidR="002628CB">
        <w:rPr>
          <w:rFonts w:cstheme="minorHAnsi"/>
          <w:color w:val="auto"/>
          <w:lang w:eastAsia="ja-JP"/>
        </w:rPr>
        <w:t>b</w:t>
      </w:r>
      <w:r>
        <w:rPr>
          <w:rFonts w:cstheme="minorHAnsi"/>
          <w:color w:val="auto"/>
          <w:lang w:eastAsia="ja-JP"/>
        </w:rPr>
        <w:t>le to propose method to solve the problem.</w:t>
      </w:r>
    </w:p>
    <w:p w14:paraId="73BAFFF7" w14:textId="32A422C1" w:rsidR="007D4FAE" w:rsidRDefault="00894ADD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implement propose idea.</w:t>
      </w:r>
    </w:p>
    <w:p w14:paraId="5DD62246" w14:textId="32549A67" w:rsidR="00894ADD" w:rsidRDefault="00894ADD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conduct experiment</w:t>
      </w:r>
    </w:p>
    <w:p w14:paraId="72B43290" w14:textId="2388249F" w:rsidR="00894ADD" w:rsidRDefault="00894ADD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analyze result</w:t>
      </w:r>
    </w:p>
    <w:p w14:paraId="38F1B9F5" w14:textId="5590F46A" w:rsidR="003A724F" w:rsidRDefault="003A724F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write discussion.</w:t>
      </w:r>
    </w:p>
    <w:p w14:paraId="0E5F010F" w14:textId="1288AEEC" w:rsidR="00894ADD" w:rsidRDefault="00894ADD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write</w:t>
      </w:r>
      <w:r w:rsidR="00605EF8">
        <w:rPr>
          <w:rFonts w:cstheme="minorHAnsi"/>
          <w:color w:val="auto"/>
          <w:lang w:eastAsia="ja-JP"/>
        </w:rPr>
        <w:t xml:space="preserve"> publishable</w:t>
      </w:r>
      <w:r>
        <w:rPr>
          <w:rFonts w:cstheme="minorHAnsi"/>
          <w:color w:val="auto"/>
          <w:lang w:eastAsia="ja-JP"/>
        </w:rPr>
        <w:t xml:space="preserve"> thesis paper.</w:t>
      </w:r>
    </w:p>
    <w:p w14:paraId="098D2F9D" w14:textId="00283E00" w:rsidR="00CB1FB6" w:rsidRDefault="00CB1FB6" w:rsidP="005C0C5B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present research work.</w:t>
      </w:r>
    </w:p>
    <w:p w14:paraId="7D41174B" w14:textId="77777777" w:rsidR="00992592" w:rsidRPr="00992592" w:rsidRDefault="00992592" w:rsidP="00992592">
      <w:pPr>
        <w:ind w:left="1080"/>
        <w:rPr>
          <w:rFonts w:cstheme="minorHAnsi"/>
          <w:color w:val="auto"/>
          <w:lang w:eastAsia="ja-JP"/>
        </w:rPr>
      </w:pPr>
    </w:p>
    <w:p w14:paraId="3F70CB77" w14:textId="2E96D956" w:rsidR="008255A0" w:rsidRPr="00B83DD7" w:rsidRDefault="00B83DD7" w:rsidP="006C697B">
      <w:pPr>
        <w:rPr>
          <w:rFonts w:cstheme="minorHAnsi"/>
          <w:b/>
          <w:bCs/>
          <w:color w:val="auto"/>
          <w:lang w:eastAsia="ja-JP"/>
        </w:rPr>
      </w:pPr>
      <w:r w:rsidRPr="00B83DD7">
        <w:rPr>
          <w:rFonts w:cstheme="minorHAnsi"/>
          <w:b/>
          <w:bCs/>
          <w:color w:val="auto"/>
          <w:lang w:eastAsia="ja-JP"/>
        </w:rPr>
        <w:lastRenderedPageBreak/>
        <w:t xml:space="preserve">1.2.2: </w:t>
      </w:r>
      <w:r w:rsidR="008255A0" w:rsidRPr="00B83DD7">
        <w:rPr>
          <w:rFonts w:cstheme="minorHAnsi"/>
          <w:b/>
          <w:bCs/>
          <w:color w:val="auto"/>
          <w:lang w:eastAsia="ja-JP"/>
        </w:rPr>
        <w:t>Project:</w:t>
      </w:r>
    </w:p>
    <w:p w14:paraId="7615883B" w14:textId="15B1FF76" w:rsidR="008255A0" w:rsidRDefault="008255A0" w:rsidP="009E20D7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complete a requirement </w:t>
      </w:r>
      <w:r w:rsidR="00D51A1F">
        <w:rPr>
          <w:rFonts w:cstheme="minorHAnsi"/>
          <w:color w:val="auto"/>
          <w:lang w:eastAsia="ja-JP"/>
        </w:rPr>
        <w:t>analysis</w:t>
      </w:r>
      <w:r>
        <w:rPr>
          <w:rFonts w:cstheme="minorHAnsi"/>
          <w:color w:val="auto"/>
          <w:lang w:eastAsia="ja-JP"/>
        </w:rPr>
        <w:t xml:space="preserve"> of a project.</w:t>
      </w:r>
    </w:p>
    <w:p w14:paraId="68A2185F" w14:textId="2809429C" w:rsidR="00186C90" w:rsidRDefault="00186C90" w:rsidP="009E20D7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design Algorithm/ ER /UML / 3d /circuit</w:t>
      </w:r>
    </w:p>
    <w:p w14:paraId="70D35A16" w14:textId="49F495F1" w:rsidR="00E429F8" w:rsidRDefault="008255A0" w:rsidP="00E429F8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formulate a problem.</w:t>
      </w:r>
    </w:p>
    <w:p w14:paraId="47291671" w14:textId="7A6C85CC" w:rsidR="00007571" w:rsidRDefault="00007571" w:rsidP="00E429F8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To be able to design GUI/ Front-End</w:t>
      </w:r>
      <w:r w:rsidR="00D7049B">
        <w:rPr>
          <w:rFonts w:cstheme="minorHAnsi"/>
          <w:color w:val="auto"/>
          <w:lang w:eastAsia="ja-JP"/>
        </w:rPr>
        <w:t xml:space="preserve"> / Back-End</w:t>
      </w:r>
      <w:r>
        <w:rPr>
          <w:rFonts w:cstheme="minorHAnsi"/>
          <w:color w:val="auto"/>
          <w:lang w:eastAsia="ja-JP"/>
        </w:rPr>
        <w:t xml:space="preserve"> </w:t>
      </w:r>
      <w:r w:rsidR="00D56A53">
        <w:rPr>
          <w:rFonts w:cstheme="minorHAnsi"/>
          <w:color w:val="auto"/>
          <w:lang w:eastAsia="ja-JP"/>
        </w:rPr>
        <w:t>/ Database</w:t>
      </w:r>
      <w:r w:rsidR="009B708F">
        <w:rPr>
          <w:rFonts w:cstheme="minorHAnsi"/>
          <w:color w:val="auto"/>
          <w:lang w:eastAsia="ja-JP"/>
        </w:rPr>
        <w:t xml:space="preserve"> / Algorithm</w:t>
      </w:r>
    </w:p>
    <w:p w14:paraId="5F1620C6" w14:textId="09F3E2C6" w:rsidR="005850EA" w:rsidRDefault="00D7049B" w:rsidP="00E429F8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complete all the necessary </w:t>
      </w:r>
      <w:r w:rsidR="00124AC6">
        <w:rPr>
          <w:rFonts w:cstheme="minorHAnsi"/>
          <w:color w:val="auto"/>
          <w:lang w:eastAsia="ja-JP"/>
        </w:rPr>
        <w:t xml:space="preserve">development. </w:t>
      </w:r>
    </w:p>
    <w:p w14:paraId="068E6358" w14:textId="4589B825" w:rsidR="00AC2F13" w:rsidRPr="00762416" w:rsidRDefault="009D745F" w:rsidP="00762416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To be able to deliver a usable product. </w:t>
      </w:r>
    </w:p>
    <w:p w14:paraId="63059457" w14:textId="6934B93E" w:rsidR="000E7EA9" w:rsidRDefault="000E7EA9" w:rsidP="000E7EA9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1.3: </w:t>
      </w:r>
      <w:r w:rsidR="00A5380D">
        <w:rPr>
          <w:rFonts w:asciiTheme="minorHAnsi" w:hAnsiTheme="minorHAnsi" w:cstheme="minorHAnsi"/>
          <w:color w:val="auto"/>
        </w:rPr>
        <w:t>Course Requirements</w:t>
      </w:r>
      <w:r>
        <w:rPr>
          <w:rFonts w:asciiTheme="minorHAnsi" w:hAnsiTheme="minorHAnsi" w:cstheme="minorHAnsi"/>
          <w:color w:val="auto"/>
        </w:rPr>
        <w:t xml:space="preserve"> </w:t>
      </w:r>
    </w:p>
    <w:p w14:paraId="3FDBFC91" w14:textId="4A5402E5" w:rsidR="00C41FFF" w:rsidRPr="00A137EC" w:rsidRDefault="00C41FFF" w:rsidP="00C41FFF">
      <w:pPr>
        <w:pStyle w:val="ListParagraph"/>
        <w:rPr>
          <w:rFonts w:cstheme="minorHAnsi"/>
          <w:b/>
          <w:bCs/>
          <w:color w:val="auto"/>
          <w:lang w:eastAsia="ja-JP"/>
        </w:rPr>
      </w:pPr>
      <w:r w:rsidRPr="00A137EC">
        <w:rPr>
          <w:rFonts w:cstheme="minorHAnsi"/>
          <w:b/>
          <w:bCs/>
          <w:color w:val="auto"/>
          <w:lang w:eastAsia="ja-JP"/>
        </w:rPr>
        <w:t>1.3.1: Thesis</w:t>
      </w:r>
    </w:p>
    <w:p w14:paraId="13FFED6D" w14:textId="24BAA11E" w:rsidR="00C41FFF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Background Study</w:t>
      </w:r>
    </w:p>
    <w:p w14:paraId="00D7C3BB" w14:textId="51180255" w:rsidR="003445E3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Hypothesis</w:t>
      </w:r>
    </w:p>
    <w:p w14:paraId="4A31C2C9" w14:textId="0C8FC2AC" w:rsidR="003445E3" w:rsidRDefault="003445E3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Propose method</w:t>
      </w:r>
    </w:p>
    <w:p w14:paraId="022BECFF" w14:textId="0B1C26E1" w:rsidR="005C0C5B" w:rsidRDefault="00232785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Coding implementation</w:t>
      </w:r>
      <w:r w:rsidR="004D3E2C">
        <w:rPr>
          <w:rFonts w:cstheme="minorHAnsi"/>
          <w:color w:val="auto"/>
          <w:lang w:eastAsia="ja-JP"/>
        </w:rPr>
        <w:t>.</w:t>
      </w:r>
    </w:p>
    <w:p w14:paraId="520C4E7E" w14:textId="3E99AAA5" w:rsidR="004D3E2C" w:rsidRDefault="004D3E2C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Experiment</w:t>
      </w:r>
    </w:p>
    <w:p w14:paraId="28344E70" w14:textId="24D424B1" w:rsidR="004D3E2C" w:rsidRDefault="004D3E2C" w:rsidP="00646F9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Result analysis</w:t>
      </w:r>
    </w:p>
    <w:p w14:paraId="550DCF55" w14:textId="7747CB82" w:rsidR="00646F92" w:rsidRPr="00F56CE2" w:rsidRDefault="004D3E2C" w:rsidP="00F56CE2">
      <w:pPr>
        <w:pStyle w:val="ListParagraph"/>
        <w:numPr>
          <w:ilvl w:val="0"/>
          <w:numId w:val="44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Thesis paper</w:t>
      </w:r>
      <w:bookmarkStart w:id="0" w:name="_GoBack"/>
      <w:bookmarkEnd w:id="0"/>
    </w:p>
    <w:p w14:paraId="414D0CB9" w14:textId="43EDDD23" w:rsidR="003445E3" w:rsidRDefault="003445E3" w:rsidP="00C41FFF">
      <w:pPr>
        <w:pStyle w:val="ListParagraph"/>
        <w:rPr>
          <w:rFonts w:cstheme="minorHAnsi"/>
          <w:color w:val="auto"/>
          <w:lang w:eastAsia="ja-JP"/>
        </w:rPr>
      </w:pPr>
    </w:p>
    <w:p w14:paraId="17496FF1" w14:textId="64561EFD" w:rsidR="003445E3" w:rsidRDefault="003445E3" w:rsidP="00C41FFF">
      <w:pPr>
        <w:pStyle w:val="ListParagraph"/>
        <w:rPr>
          <w:rFonts w:cstheme="minorHAnsi"/>
          <w:b/>
          <w:bCs/>
          <w:color w:val="auto"/>
          <w:lang w:eastAsia="ja-JP"/>
        </w:rPr>
      </w:pPr>
      <w:r w:rsidRPr="003445E3">
        <w:rPr>
          <w:rFonts w:cstheme="minorHAnsi"/>
          <w:b/>
          <w:bCs/>
          <w:color w:val="auto"/>
          <w:lang w:eastAsia="ja-JP"/>
        </w:rPr>
        <w:t>1.3.2: Project</w:t>
      </w:r>
    </w:p>
    <w:p w14:paraId="56EFB4FD" w14:textId="0E2D646A" w:rsidR="00D37169" w:rsidRDefault="00D37169" w:rsidP="00C41FFF">
      <w:pPr>
        <w:pStyle w:val="ListParagraph"/>
        <w:rPr>
          <w:rFonts w:cstheme="minorHAnsi"/>
          <w:color w:val="auto"/>
          <w:lang w:eastAsia="ja-JP"/>
        </w:rPr>
      </w:pPr>
      <w:r w:rsidRPr="00D37169">
        <w:rPr>
          <w:rFonts w:cstheme="minorHAnsi"/>
          <w:color w:val="auto"/>
          <w:lang w:eastAsia="ja-JP"/>
        </w:rPr>
        <w:t xml:space="preserve">Expectation may be slightly changed due to nature of the projects. </w:t>
      </w:r>
      <w:r>
        <w:rPr>
          <w:rFonts w:cstheme="minorHAnsi"/>
          <w:color w:val="auto"/>
          <w:lang w:eastAsia="ja-JP"/>
        </w:rPr>
        <w:t xml:space="preserve">Keep contact with the supervisor </w:t>
      </w:r>
      <w:r w:rsidR="00174017">
        <w:rPr>
          <w:rFonts w:cstheme="minorHAnsi"/>
          <w:color w:val="auto"/>
          <w:lang w:eastAsia="ja-JP"/>
        </w:rPr>
        <w:t xml:space="preserve">for guidelines. </w:t>
      </w:r>
    </w:p>
    <w:p w14:paraId="7E71F871" w14:textId="77777777" w:rsidR="0081456C" w:rsidRDefault="0081456C" w:rsidP="00C41FFF">
      <w:pPr>
        <w:pStyle w:val="ListParagraph"/>
        <w:rPr>
          <w:rFonts w:cstheme="minorHAnsi"/>
          <w:color w:val="auto"/>
          <w:lang w:eastAsia="ja-JP"/>
        </w:rPr>
      </w:pPr>
    </w:p>
    <w:p w14:paraId="3C83882D" w14:textId="180AD8A3" w:rsidR="0081456C" w:rsidRDefault="0081456C" w:rsidP="0081456C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For all: Requirement Analysis</w:t>
      </w:r>
    </w:p>
    <w:p w14:paraId="09BFCE61" w14:textId="320FAF55" w:rsidR="00232785" w:rsidRDefault="00500A84" w:rsidP="00232785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Background Study</w:t>
      </w:r>
    </w:p>
    <w:p w14:paraId="1EC61A49" w14:textId="23DFB7CF" w:rsidR="002907DF" w:rsidRDefault="002907DF" w:rsidP="00232785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>Design: UML / ERD / 3D / Circuit / Sketch / Wireframe / Hardware</w:t>
      </w:r>
    </w:p>
    <w:p w14:paraId="75B5994A" w14:textId="3142A687" w:rsidR="00500A84" w:rsidRPr="00232785" w:rsidRDefault="00C83D44" w:rsidP="00232785">
      <w:pPr>
        <w:pStyle w:val="ListParagraph"/>
        <w:numPr>
          <w:ilvl w:val="0"/>
          <w:numId w:val="13"/>
        </w:numPr>
        <w:rPr>
          <w:rFonts w:cstheme="minorHAnsi"/>
          <w:color w:val="auto"/>
          <w:lang w:eastAsia="ja-JP"/>
        </w:rPr>
      </w:pPr>
      <w:r>
        <w:rPr>
          <w:rFonts w:cstheme="minorHAnsi"/>
          <w:color w:val="auto"/>
          <w:lang w:eastAsia="ja-JP"/>
        </w:rPr>
        <w:t xml:space="preserve">Complete code implementation. </w:t>
      </w:r>
    </w:p>
    <w:p w14:paraId="7BDC3FD6" w14:textId="36E4C382" w:rsidR="00E429F8" w:rsidRDefault="00B83DD7" w:rsidP="00E429F8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</w:t>
      </w:r>
      <w:r w:rsidR="000E7EA9">
        <w:rPr>
          <w:rFonts w:asciiTheme="minorHAnsi" w:hAnsiTheme="minorHAnsi" w:cstheme="minorHAnsi"/>
          <w:color w:val="auto"/>
        </w:rPr>
        <w:t>4</w:t>
      </w:r>
      <w:r>
        <w:rPr>
          <w:rFonts w:asciiTheme="minorHAnsi" w:hAnsiTheme="minorHAnsi" w:cstheme="minorHAnsi"/>
          <w:color w:val="auto"/>
        </w:rPr>
        <w:t xml:space="preserve">: </w:t>
      </w:r>
      <w:r w:rsidR="00322A22">
        <w:rPr>
          <w:rFonts w:asciiTheme="minorHAnsi" w:hAnsiTheme="minorHAnsi" w:cstheme="minorHAnsi"/>
          <w:color w:val="auto"/>
        </w:rPr>
        <w:t>Grading</w:t>
      </w:r>
      <w:r w:rsidR="00322A22" w:rsidRPr="004F3A84">
        <w:rPr>
          <w:rFonts w:asciiTheme="minorHAnsi" w:hAnsiTheme="minorHAnsi" w:cstheme="minorHAnsi"/>
          <w:color w:val="auto"/>
        </w:rPr>
        <w:t xml:space="preserve"> Policy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6"/>
        <w:gridCol w:w="1996"/>
        <w:gridCol w:w="3148"/>
      </w:tblGrid>
      <w:tr w:rsidR="006223A9" w:rsidRPr="00C8298F" w14:paraId="1958B5A3" w14:textId="77777777" w:rsidTr="007D4FAE">
        <w:trPr>
          <w:trHeight w:val="236"/>
          <w:jc w:val="center"/>
        </w:trPr>
        <w:tc>
          <w:tcPr>
            <w:tcW w:w="1846" w:type="dxa"/>
          </w:tcPr>
          <w:p w14:paraId="34C406EF" w14:textId="132E7DEC" w:rsidR="006223A9" w:rsidRDefault="006223A9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Grading</w:t>
            </w:r>
          </w:p>
        </w:tc>
        <w:tc>
          <w:tcPr>
            <w:tcW w:w="1996" w:type="dxa"/>
          </w:tcPr>
          <w:p w14:paraId="5F4AE001" w14:textId="71D50D49" w:rsidR="006223A9" w:rsidRDefault="006223A9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Marks</w:t>
            </w:r>
          </w:p>
        </w:tc>
        <w:tc>
          <w:tcPr>
            <w:tcW w:w="3148" w:type="dxa"/>
          </w:tcPr>
          <w:p w14:paraId="568076C1" w14:textId="66ADDDDD" w:rsidR="006223A9" w:rsidRDefault="006223A9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Remarks</w:t>
            </w:r>
          </w:p>
        </w:tc>
      </w:tr>
      <w:tr w:rsidR="00E429F8" w:rsidRPr="00C8298F" w14:paraId="56BF401E" w14:textId="77777777" w:rsidTr="007D4FAE">
        <w:trPr>
          <w:trHeight w:val="236"/>
          <w:jc w:val="center"/>
        </w:trPr>
        <w:tc>
          <w:tcPr>
            <w:tcW w:w="1846" w:type="dxa"/>
          </w:tcPr>
          <w:p w14:paraId="3BDA32FA" w14:textId="2F0BB77C" w:rsidR="00E429F8" w:rsidRPr="00C8298F" w:rsidRDefault="00E429F8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Mid Semester</w:t>
            </w:r>
          </w:p>
        </w:tc>
        <w:tc>
          <w:tcPr>
            <w:tcW w:w="1996" w:type="dxa"/>
          </w:tcPr>
          <w:p w14:paraId="1B1FAEB7" w14:textId="728AD1E1" w:rsidR="007D4FAE" w:rsidRDefault="007D4FAE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Not graded</w:t>
            </w:r>
          </w:p>
        </w:tc>
        <w:tc>
          <w:tcPr>
            <w:tcW w:w="3148" w:type="dxa"/>
          </w:tcPr>
          <w:p w14:paraId="3CE2756A" w14:textId="4058F805" w:rsidR="00E429F8" w:rsidRPr="00C8298F" w:rsidRDefault="009D2003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This p</w:t>
            </w:r>
            <w:r>
              <w:rPr>
                <w:rFonts w:cstheme="minorHAnsi"/>
                <w:color w:val="auto"/>
              </w:rPr>
              <w:t>re-presentation</w:t>
            </w:r>
            <w:r>
              <w:rPr>
                <w:rFonts w:cstheme="minorHAnsi"/>
                <w:color w:val="auto"/>
              </w:rPr>
              <w:t xml:space="preserve"> is required to attend final presentation. </w:t>
            </w:r>
          </w:p>
        </w:tc>
      </w:tr>
      <w:tr w:rsidR="00E429F8" w:rsidRPr="00C8298F" w14:paraId="26398DD8" w14:textId="77777777" w:rsidTr="007D4FAE">
        <w:trPr>
          <w:trHeight w:val="1277"/>
          <w:jc w:val="center"/>
        </w:trPr>
        <w:tc>
          <w:tcPr>
            <w:tcW w:w="1846" w:type="dxa"/>
          </w:tcPr>
          <w:p w14:paraId="020BAC39" w14:textId="25D007ED" w:rsidR="00E429F8" w:rsidRPr="00C8298F" w:rsidRDefault="00E429F8" w:rsidP="00355BA1">
            <w:pPr>
              <w:jc w:val="righ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Semester Final</w:t>
            </w:r>
            <w:r w:rsidRPr="00C8298F">
              <w:rPr>
                <w:rFonts w:cstheme="minorHAnsi"/>
                <w:color w:val="auto"/>
              </w:rPr>
              <w:t xml:space="preserve"> </w:t>
            </w:r>
          </w:p>
        </w:tc>
        <w:tc>
          <w:tcPr>
            <w:tcW w:w="1996" w:type="dxa"/>
          </w:tcPr>
          <w:p w14:paraId="696139B5" w14:textId="77777777" w:rsidR="00E429F8" w:rsidRDefault="00DA45EF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20%</w:t>
            </w:r>
          </w:p>
          <w:p w14:paraId="51EFB988" w14:textId="77777777" w:rsidR="00DA45EF" w:rsidRDefault="00DA45EF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30%</w:t>
            </w:r>
          </w:p>
          <w:p w14:paraId="6FF09B73" w14:textId="41DCD4CF" w:rsidR="00DA45EF" w:rsidRDefault="007D4FAE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5</w:t>
            </w:r>
            <w:r w:rsidR="00DA45EF">
              <w:rPr>
                <w:rFonts w:cstheme="minorHAnsi"/>
                <w:color w:val="auto"/>
              </w:rPr>
              <w:t>0%</w:t>
            </w:r>
          </w:p>
        </w:tc>
        <w:tc>
          <w:tcPr>
            <w:tcW w:w="3148" w:type="dxa"/>
          </w:tcPr>
          <w:p w14:paraId="581E32DE" w14:textId="77777777" w:rsidR="00E429F8" w:rsidRDefault="00DA45EF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Report</w:t>
            </w:r>
          </w:p>
          <w:p w14:paraId="19924A10" w14:textId="77777777" w:rsidR="00DA45EF" w:rsidRDefault="00DA45EF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Supervisor</w:t>
            </w:r>
          </w:p>
          <w:p w14:paraId="14DABAB6" w14:textId="6D3D7292" w:rsidR="00DA45EF" w:rsidRPr="00C8298F" w:rsidRDefault="00DA45EF" w:rsidP="00355BA1">
            <w:pPr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Board </w:t>
            </w:r>
          </w:p>
        </w:tc>
      </w:tr>
    </w:tbl>
    <w:p w14:paraId="28AB533A" w14:textId="575AD721" w:rsidR="00C81D7A" w:rsidRPr="00C81D7A" w:rsidRDefault="007C0AE8" w:rsidP="00DA45EF">
      <w:pPr>
        <w:pStyle w:val="Heading1"/>
        <w:numPr>
          <w:ilvl w:val="0"/>
          <w:numId w:val="13"/>
        </w:numPr>
        <w:spacing w:after="0"/>
        <w:rPr>
          <w:rFonts w:asciiTheme="minorHAnsi" w:hAnsiTheme="minorHAnsi" w:cstheme="minorHAnsi"/>
          <w:b w:val="0"/>
          <w:color w:val="auto"/>
        </w:rPr>
      </w:pPr>
      <w:r>
        <w:rPr>
          <w:rFonts w:asciiTheme="minorHAnsi" w:hAnsiTheme="minorHAnsi" w:cstheme="minorHAnsi"/>
          <w:b w:val="0"/>
          <w:color w:val="auto"/>
        </w:rPr>
        <w:t>Report will be reviewed by two faculty members</w:t>
      </w:r>
      <w:r w:rsidR="00727F89">
        <w:rPr>
          <w:rFonts w:asciiTheme="minorHAnsi" w:hAnsiTheme="minorHAnsi" w:cstheme="minorHAnsi"/>
          <w:b w:val="0"/>
          <w:color w:val="auto"/>
        </w:rPr>
        <w:t xml:space="preserve"> including supervisor</w:t>
      </w:r>
      <w:r>
        <w:rPr>
          <w:rFonts w:asciiTheme="minorHAnsi" w:hAnsiTheme="minorHAnsi" w:cstheme="minorHAnsi"/>
          <w:b w:val="0"/>
          <w:color w:val="auto"/>
        </w:rPr>
        <w:t xml:space="preserve"> and average marks will be counted.</w:t>
      </w:r>
    </w:p>
    <w:p w14:paraId="674FB3E1" w14:textId="17D56A62" w:rsidR="007C0AE8" w:rsidRDefault="00727F89" w:rsidP="00DA45EF">
      <w:pPr>
        <w:pStyle w:val="ListParagraph"/>
        <w:numPr>
          <w:ilvl w:val="0"/>
          <w:numId w:val="13"/>
        </w:numPr>
        <w:spacing w:after="0"/>
        <w:rPr>
          <w:color w:val="000000" w:themeColor="text1"/>
          <w:lang w:eastAsia="ja-JP"/>
        </w:rPr>
      </w:pPr>
      <w:r w:rsidRPr="00C81D7A">
        <w:rPr>
          <w:color w:val="000000" w:themeColor="text1"/>
          <w:lang w:eastAsia="ja-JP"/>
        </w:rPr>
        <w:lastRenderedPageBreak/>
        <w:t>Board consists</w:t>
      </w:r>
      <w:r w:rsidR="007C0AE8" w:rsidRPr="00C81D7A">
        <w:rPr>
          <w:color w:val="000000" w:themeColor="text1"/>
          <w:lang w:eastAsia="ja-JP"/>
        </w:rPr>
        <w:t xml:space="preserve"> of all the faculty members present in the presentation. </w:t>
      </w:r>
    </w:p>
    <w:p w14:paraId="1712AB4B" w14:textId="315645CF" w:rsidR="00861532" w:rsidRPr="00C81D7A" w:rsidRDefault="00861532" w:rsidP="00DA45EF">
      <w:pPr>
        <w:pStyle w:val="ListParagraph"/>
        <w:numPr>
          <w:ilvl w:val="0"/>
          <w:numId w:val="13"/>
        </w:numPr>
        <w:spacing w:after="0"/>
        <w:rPr>
          <w:color w:val="000000" w:themeColor="text1"/>
          <w:lang w:eastAsia="ja-JP"/>
        </w:rPr>
      </w:pPr>
      <w:r>
        <w:rPr>
          <w:color w:val="000000" w:themeColor="text1"/>
          <w:lang w:eastAsia="ja-JP"/>
        </w:rPr>
        <w:t>Report submitted after deadline will incur 25</w:t>
      </w:r>
      <w:r w:rsidR="00646F92">
        <w:rPr>
          <w:color w:val="000000" w:themeColor="text1"/>
          <w:lang w:eastAsia="ja-JP"/>
        </w:rPr>
        <w:t>% deduction</w:t>
      </w:r>
      <w:r>
        <w:rPr>
          <w:color w:val="000000" w:themeColor="text1"/>
          <w:lang w:eastAsia="ja-JP"/>
        </w:rPr>
        <w:t xml:space="preserve"> of marks. </w:t>
      </w:r>
    </w:p>
    <w:p w14:paraId="25BC8982" w14:textId="2E7AF0C4" w:rsidR="003A7A83" w:rsidRPr="008E71B6" w:rsidRDefault="008E71B6" w:rsidP="00322A22">
      <w:pPr>
        <w:pStyle w:val="Heading1"/>
        <w:rPr>
          <w:rFonts w:asciiTheme="minorHAnsi" w:hAnsiTheme="minorHAnsi" w:cstheme="minorHAnsi"/>
          <w:b w:val="0"/>
          <w:color w:val="auto"/>
        </w:rPr>
      </w:pPr>
      <w:r w:rsidRPr="008E71B6">
        <w:rPr>
          <w:rFonts w:asciiTheme="minorHAnsi" w:hAnsiTheme="minorHAnsi" w:cstheme="minorHAnsi"/>
          <w:b w:val="0"/>
          <w:color w:val="auto"/>
        </w:rPr>
        <w:t xml:space="preserve">Grades and </w:t>
      </w:r>
      <w:r>
        <w:rPr>
          <w:rFonts w:asciiTheme="minorHAnsi" w:hAnsiTheme="minorHAnsi" w:cstheme="minorHAnsi"/>
          <w:b w:val="0"/>
          <w:color w:val="auto"/>
        </w:rPr>
        <w:t>grades point will be based on the following criteria.</w:t>
      </w:r>
    </w:p>
    <w:tbl>
      <w:tblPr>
        <w:tblW w:w="6200" w:type="dxa"/>
        <w:jc w:val="center"/>
        <w:tblLook w:val="04A0" w:firstRow="1" w:lastRow="0" w:firstColumn="1" w:lastColumn="0" w:noHBand="0" w:noVBand="1"/>
      </w:tblPr>
      <w:tblGrid>
        <w:gridCol w:w="2132"/>
        <w:gridCol w:w="1771"/>
        <w:gridCol w:w="2297"/>
      </w:tblGrid>
      <w:tr w:rsidR="008E71B6" w:rsidRPr="008E71B6" w14:paraId="41CCBD9F" w14:textId="77777777" w:rsidTr="008E71B6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07F8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Marks Range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84BEE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Letter Grade</w:t>
            </w:r>
          </w:p>
        </w:tc>
        <w:tc>
          <w:tcPr>
            <w:tcW w:w="22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E205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8E71B6">
              <w:rPr>
                <w:rFonts w:ascii="Calibri" w:hAnsi="Calibri"/>
                <w:b/>
                <w:bCs/>
                <w:color w:val="000000"/>
              </w:rPr>
              <w:t>Grade Point</w:t>
            </w:r>
          </w:p>
        </w:tc>
      </w:tr>
      <w:tr w:rsidR="008E71B6" w:rsidRPr="008E71B6" w14:paraId="2F4B76EF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548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80% and Above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A73D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A+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5A8DA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4.00</w:t>
            </w:r>
          </w:p>
        </w:tc>
      </w:tr>
      <w:tr w:rsidR="008E71B6" w:rsidRPr="008E71B6" w14:paraId="7D08E430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6A17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75% - 79%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8E833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auto"/>
              </w:rPr>
            </w:pPr>
            <w:r w:rsidRPr="008E71B6">
              <w:rPr>
                <w:rFonts w:ascii="Calibri" w:hAnsi="Calibri"/>
                <w:color w:val="auto"/>
              </w:rPr>
              <w:t>A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098F6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3.75</w:t>
            </w:r>
          </w:p>
        </w:tc>
      </w:tr>
      <w:tr w:rsidR="008E71B6" w:rsidRPr="008E71B6" w14:paraId="65E8AA9D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708E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70% - 74%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EB0A2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A-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B21B4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3.50</w:t>
            </w:r>
          </w:p>
        </w:tc>
      </w:tr>
      <w:tr w:rsidR="008E71B6" w:rsidRPr="008E71B6" w14:paraId="6B18B510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3A08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65% - 69%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0C18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59743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3.25</w:t>
            </w:r>
          </w:p>
        </w:tc>
      </w:tr>
      <w:tr w:rsidR="008E71B6" w:rsidRPr="008E71B6" w14:paraId="39E4E343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193B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60% - 64%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AE0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2E700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3.00</w:t>
            </w:r>
          </w:p>
        </w:tc>
      </w:tr>
      <w:tr w:rsidR="008E71B6" w:rsidRPr="008E71B6" w14:paraId="240D633E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4959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55% - 59%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DA42A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B-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FA804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2.75</w:t>
            </w:r>
          </w:p>
        </w:tc>
      </w:tr>
      <w:tr w:rsidR="008E71B6" w:rsidRPr="008E71B6" w14:paraId="4323167B" w14:textId="77777777" w:rsidTr="00727F89">
        <w:trPr>
          <w:trHeight w:val="25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076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50% - 54%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AF2DC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C+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3AAFB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2.50</w:t>
            </w:r>
          </w:p>
        </w:tc>
      </w:tr>
      <w:tr w:rsidR="008E71B6" w:rsidRPr="008E71B6" w14:paraId="6023717D" w14:textId="77777777" w:rsidTr="00727F89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4879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45% - 49%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310FE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C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F9B3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2.25</w:t>
            </w:r>
          </w:p>
        </w:tc>
      </w:tr>
      <w:tr w:rsidR="008E71B6" w:rsidRPr="008E71B6" w14:paraId="4B8BDCD5" w14:textId="77777777" w:rsidTr="00727F89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5ABB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40% - 44%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889A2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D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4C7A6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2.00</w:t>
            </w:r>
          </w:p>
        </w:tc>
      </w:tr>
      <w:tr w:rsidR="008E71B6" w:rsidRPr="008E71B6" w14:paraId="64D1C862" w14:textId="77777777" w:rsidTr="00727F89">
        <w:trPr>
          <w:trHeight w:val="285"/>
          <w:jc w:val="center"/>
        </w:trPr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3B3B1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Less than 40%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15EBF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F</w:t>
            </w:r>
          </w:p>
        </w:tc>
        <w:tc>
          <w:tcPr>
            <w:tcW w:w="22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CB03C" w14:textId="77777777" w:rsidR="008E71B6" w:rsidRPr="008E71B6" w:rsidRDefault="008E71B6" w:rsidP="008E71B6">
            <w:pPr>
              <w:spacing w:after="0" w:line="240" w:lineRule="auto"/>
              <w:jc w:val="center"/>
              <w:rPr>
                <w:rFonts w:ascii="Calibri" w:hAnsi="Calibri"/>
                <w:color w:val="000000"/>
              </w:rPr>
            </w:pPr>
            <w:r w:rsidRPr="008E71B6">
              <w:rPr>
                <w:rFonts w:ascii="Calibri" w:hAnsi="Calibri"/>
                <w:color w:val="000000"/>
              </w:rPr>
              <w:t>0.00</w:t>
            </w:r>
          </w:p>
        </w:tc>
      </w:tr>
    </w:tbl>
    <w:p w14:paraId="4DB034A3" w14:textId="165DAC88" w:rsidR="00322A22" w:rsidRDefault="00B83DD7" w:rsidP="00322A22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1.</w:t>
      </w:r>
      <w:r w:rsidR="000E7EA9">
        <w:rPr>
          <w:rFonts w:asciiTheme="minorHAnsi" w:hAnsiTheme="minorHAnsi" w:cstheme="minorHAnsi"/>
          <w:color w:val="auto"/>
        </w:rPr>
        <w:t>5</w:t>
      </w:r>
      <w:r>
        <w:rPr>
          <w:rFonts w:asciiTheme="minorHAnsi" w:hAnsiTheme="minorHAnsi" w:cstheme="minorHAnsi"/>
          <w:color w:val="auto"/>
        </w:rPr>
        <w:t xml:space="preserve">: </w:t>
      </w:r>
      <w:r w:rsidR="00322A22">
        <w:rPr>
          <w:rFonts w:asciiTheme="minorHAnsi" w:hAnsiTheme="minorHAnsi" w:cstheme="minorHAnsi"/>
          <w:color w:val="auto"/>
        </w:rPr>
        <w:t>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3"/>
        <w:gridCol w:w="1060"/>
      </w:tblGrid>
      <w:tr w:rsidR="00270FB6" w:rsidRPr="00C8298F" w14:paraId="17FA959A" w14:textId="77777777" w:rsidTr="00355BA1">
        <w:trPr>
          <w:jc w:val="center"/>
        </w:trPr>
        <w:tc>
          <w:tcPr>
            <w:tcW w:w="0" w:type="auto"/>
          </w:tcPr>
          <w:p w14:paraId="76F94BAA" w14:textId="77777777" w:rsidR="00270FB6" w:rsidRPr="00322A22" w:rsidRDefault="00270FB6" w:rsidP="00DA45EF">
            <w:pPr>
              <w:spacing w:after="0"/>
              <w:jc w:val="center"/>
              <w:rPr>
                <w:rFonts w:cstheme="minorHAnsi"/>
                <w:b/>
                <w:color w:val="auto"/>
              </w:rPr>
            </w:pPr>
            <w:r>
              <w:rPr>
                <w:rFonts w:cstheme="minorHAnsi"/>
                <w:b/>
                <w:color w:val="auto"/>
              </w:rPr>
              <w:t>Name</w:t>
            </w:r>
          </w:p>
        </w:tc>
        <w:tc>
          <w:tcPr>
            <w:tcW w:w="0" w:type="auto"/>
          </w:tcPr>
          <w:p w14:paraId="54D8B091" w14:textId="77777777" w:rsidR="00270FB6" w:rsidRPr="00322A22" w:rsidRDefault="00270FB6" w:rsidP="00DA45EF">
            <w:pPr>
              <w:spacing w:after="0"/>
              <w:jc w:val="center"/>
              <w:rPr>
                <w:rFonts w:cstheme="minorHAnsi"/>
                <w:b/>
                <w:color w:val="auto"/>
              </w:rPr>
            </w:pPr>
            <w:r w:rsidRPr="00322A22">
              <w:rPr>
                <w:rFonts w:cstheme="minorHAnsi"/>
                <w:b/>
                <w:color w:val="auto"/>
              </w:rPr>
              <w:t>Schedule</w:t>
            </w:r>
          </w:p>
        </w:tc>
      </w:tr>
      <w:tr w:rsidR="00270FB6" w:rsidRPr="00C8298F" w14:paraId="747558C8" w14:textId="77777777" w:rsidTr="00355BA1">
        <w:trPr>
          <w:jc w:val="center"/>
        </w:trPr>
        <w:tc>
          <w:tcPr>
            <w:tcW w:w="0" w:type="auto"/>
          </w:tcPr>
          <w:p w14:paraId="18EB819A" w14:textId="77777777" w:rsidR="00270FB6" w:rsidRPr="00C8298F" w:rsidRDefault="00270FB6" w:rsidP="00DA45EF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Mid Presentation</w:t>
            </w:r>
          </w:p>
        </w:tc>
        <w:tc>
          <w:tcPr>
            <w:tcW w:w="0" w:type="auto"/>
          </w:tcPr>
          <w:p w14:paraId="1DD7A22D" w14:textId="43D68A82" w:rsidR="00270FB6" w:rsidRPr="00C8298F" w:rsidRDefault="001603F5" w:rsidP="00DA45EF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--</w:t>
            </w:r>
            <w:r w:rsidR="002D3371">
              <w:rPr>
                <w:rFonts w:cstheme="minorHAnsi"/>
                <w:color w:val="auto"/>
              </w:rPr>
              <w:t>-</w:t>
            </w:r>
          </w:p>
        </w:tc>
      </w:tr>
      <w:tr w:rsidR="00270FB6" w:rsidRPr="00C8298F" w14:paraId="5D32A1AB" w14:textId="77777777" w:rsidTr="00355BA1">
        <w:trPr>
          <w:jc w:val="center"/>
        </w:trPr>
        <w:tc>
          <w:tcPr>
            <w:tcW w:w="0" w:type="auto"/>
          </w:tcPr>
          <w:p w14:paraId="54DBF8F3" w14:textId="0EFE7609" w:rsidR="00270FB6" w:rsidRPr="00C8298F" w:rsidRDefault="005976CB" w:rsidP="005976CB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 xml:space="preserve">Report </w:t>
            </w:r>
          </w:p>
        </w:tc>
        <w:tc>
          <w:tcPr>
            <w:tcW w:w="0" w:type="auto"/>
          </w:tcPr>
          <w:p w14:paraId="15EA6BB4" w14:textId="188C6490" w:rsidR="00270FB6" w:rsidRPr="00C8298F" w:rsidRDefault="001603F5" w:rsidP="005976CB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--</w:t>
            </w:r>
            <w:r w:rsidR="002D3371">
              <w:rPr>
                <w:rFonts w:cstheme="minorHAnsi"/>
                <w:color w:val="auto"/>
              </w:rPr>
              <w:t>-</w:t>
            </w:r>
          </w:p>
        </w:tc>
      </w:tr>
      <w:tr w:rsidR="00270FB6" w:rsidRPr="00C8298F" w14:paraId="152891F2" w14:textId="77777777" w:rsidTr="00355BA1">
        <w:trPr>
          <w:jc w:val="center"/>
        </w:trPr>
        <w:tc>
          <w:tcPr>
            <w:tcW w:w="0" w:type="auto"/>
          </w:tcPr>
          <w:p w14:paraId="7A710FAF" w14:textId="53030066" w:rsidR="00270FB6" w:rsidRDefault="005976CB" w:rsidP="00DA45EF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Semester Final Presentation</w:t>
            </w:r>
          </w:p>
        </w:tc>
        <w:tc>
          <w:tcPr>
            <w:tcW w:w="0" w:type="auto"/>
          </w:tcPr>
          <w:p w14:paraId="5E73A25C" w14:textId="5CFA98CA" w:rsidR="00270FB6" w:rsidRDefault="001603F5" w:rsidP="00893764">
            <w:pPr>
              <w:spacing w:after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--</w:t>
            </w:r>
            <w:r w:rsidR="002D3371">
              <w:rPr>
                <w:rFonts w:cstheme="minorHAnsi"/>
                <w:color w:val="auto"/>
              </w:rPr>
              <w:t>-</w:t>
            </w:r>
          </w:p>
        </w:tc>
      </w:tr>
    </w:tbl>
    <w:p w14:paraId="22B0A45E" w14:textId="6D9E5E25" w:rsidR="00270FB6" w:rsidRDefault="00270FB6" w:rsidP="00270FB6">
      <w:pPr>
        <w:rPr>
          <w:lang w:eastAsia="ja-JP"/>
        </w:rPr>
      </w:pPr>
    </w:p>
    <w:p w14:paraId="6F8EB3E4" w14:textId="35A36D18" w:rsidR="00270FB6" w:rsidRPr="00CF6832" w:rsidRDefault="00BA746C" w:rsidP="00BA746C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 xml:space="preserve">For presentation: check the presentation guideline. </w:t>
      </w:r>
    </w:p>
    <w:p w14:paraId="600E6A9C" w14:textId="1298E317" w:rsidR="00BA746C" w:rsidRPr="00CF6832" w:rsidRDefault="00BA746C" w:rsidP="00BA746C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>For report: check the report writing guideline.</w:t>
      </w:r>
    </w:p>
    <w:p w14:paraId="7698BAE7" w14:textId="2F150351" w:rsidR="00016AD1" w:rsidRPr="00DA45EF" w:rsidRDefault="00CF6832" w:rsidP="00DA45EF">
      <w:pPr>
        <w:pStyle w:val="ListParagraph"/>
        <w:numPr>
          <w:ilvl w:val="0"/>
          <w:numId w:val="13"/>
        </w:numPr>
        <w:rPr>
          <w:color w:val="000000" w:themeColor="text1"/>
          <w:lang w:eastAsia="ja-JP"/>
        </w:rPr>
      </w:pPr>
      <w:r w:rsidRPr="00CF6832">
        <w:rPr>
          <w:color w:val="000000" w:themeColor="text1"/>
          <w:lang w:eastAsia="ja-JP"/>
        </w:rPr>
        <w:t xml:space="preserve">Three copies of the final report should be submitted as </w:t>
      </w:r>
      <w:r w:rsidR="009614F0" w:rsidRPr="005B535A">
        <w:rPr>
          <w:b/>
          <w:bCs/>
          <w:color w:val="000000" w:themeColor="text1"/>
          <w:lang w:eastAsia="ja-JP"/>
        </w:rPr>
        <w:t>book-bindings</w:t>
      </w:r>
      <w:r w:rsidRPr="005B535A">
        <w:rPr>
          <w:b/>
          <w:bCs/>
          <w:color w:val="000000" w:themeColor="text1"/>
          <w:lang w:eastAsia="ja-JP"/>
        </w:rPr>
        <w:t>.</w:t>
      </w:r>
      <w:r w:rsidRPr="00CF6832">
        <w:rPr>
          <w:color w:val="000000" w:themeColor="text1"/>
          <w:lang w:eastAsia="ja-JP"/>
        </w:rPr>
        <w:t xml:space="preserve"> </w:t>
      </w:r>
    </w:p>
    <w:sectPr w:rsidR="00016AD1" w:rsidRPr="00DA45EF" w:rsidSect="00477D1E">
      <w:headerReference w:type="default" r:id="rId8"/>
      <w:footerReference w:type="default" r:id="rId9"/>
      <w:pgSz w:w="11907" w:h="16839" w:code="9"/>
      <w:pgMar w:top="1080" w:right="1080" w:bottom="144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34842" w14:textId="77777777" w:rsidR="00905157" w:rsidRDefault="00905157" w:rsidP="00793172">
      <w:r>
        <w:separator/>
      </w:r>
    </w:p>
  </w:endnote>
  <w:endnote w:type="continuationSeparator" w:id="0">
    <w:p w14:paraId="3CDD1B95" w14:textId="77777777" w:rsidR="00905157" w:rsidRDefault="00905157" w:rsidP="00793172">
      <w:r>
        <w:continuationSeparator/>
      </w:r>
    </w:p>
  </w:endnote>
  <w:endnote w:type="continuationNotice" w:id="1">
    <w:p w14:paraId="59FA15BB" w14:textId="77777777" w:rsidR="00905157" w:rsidRDefault="009051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19C1A" w14:textId="77777777" w:rsidR="00A95CF8" w:rsidRDefault="00A95CF8"/>
  <w:tbl>
    <w:tblPr>
      <w:tblW w:w="5075" w:type="pct"/>
      <w:tblInd w:w="-115" w:type="dxa"/>
      <w:tblBorders>
        <w:top w:val="single" w:sz="4" w:space="0" w:color="7F7F7F" w:themeColor="text1" w:themeTint="80"/>
      </w:tblBorders>
      <w:tblLayout w:type="fixed"/>
      <w:tblCellMar>
        <w:top w:w="115" w:type="dxa"/>
        <w:left w:w="0" w:type="dxa"/>
        <w:right w:w="0" w:type="dxa"/>
      </w:tblCellMar>
      <w:tblLook w:val="04A0" w:firstRow="1" w:lastRow="0" w:firstColumn="1" w:lastColumn="0" w:noHBand="0" w:noVBand="1"/>
      <w:tblDescription w:val="Footer table with placeholder for semester and year in the left column and page number in right column"/>
    </w:tblPr>
    <w:tblGrid>
      <w:gridCol w:w="6624"/>
      <w:gridCol w:w="3269"/>
    </w:tblGrid>
    <w:tr w:rsidR="00016AD1" w14:paraId="32AF3AFC" w14:textId="77777777" w:rsidTr="00A95CF8">
      <w:tc>
        <w:tcPr>
          <w:tcW w:w="6624" w:type="dxa"/>
          <w:vAlign w:val="bottom"/>
        </w:tcPr>
        <w:p w14:paraId="196EF978" w14:textId="557BAAB4" w:rsidR="00E429F8" w:rsidRPr="000D769C" w:rsidRDefault="00E429F8" w:rsidP="00E429F8">
          <w:pPr>
            <w:pStyle w:val="Footer"/>
            <w:spacing w:after="0"/>
            <w:jc w:val="center"/>
            <w:rPr>
              <w:color w:val="auto"/>
            </w:rPr>
          </w:pPr>
          <w:r>
            <w:rPr>
              <w:color w:val="auto"/>
            </w:rPr>
            <w:t>Spring 2020</w:t>
          </w:r>
        </w:p>
      </w:tc>
      <w:tc>
        <w:tcPr>
          <w:tcW w:w="3269" w:type="dxa"/>
          <w:vAlign w:val="bottom"/>
        </w:tcPr>
        <w:p w14:paraId="51653501" w14:textId="2070ADCA" w:rsidR="00016AD1" w:rsidRPr="000D769C" w:rsidRDefault="000D769C" w:rsidP="00A95CF8">
          <w:pPr>
            <w:pStyle w:val="Footer"/>
            <w:spacing w:after="0"/>
            <w:jc w:val="center"/>
            <w:rPr>
              <w:color w:val="auto"/>
            </w:rPr>
          </w:pPr>
          <w:r w:rsidRPr="000D769C">
            <w:rPr>
              <w:color w:val="auto"/>
            </w:rPr>
            <w:t xml:space="preserve">Page </w:t>
          </w:r>
          <w:r w:rsidRPr="000D769C">
            <w:rPr>
              <w:b/>
              <w:color w:val="auto"/>
            </w:rPr>
            <w:fldChar w:fldCharType="begin"/>
          </w:r>
          <w:r w:rsidRPr="000D769C">
            <w:rPr>
              <w:b/>
              <w:color w:val="auto"/>
            </w:rPr>
            <w:instrText xml:space="preserve"> PAGE  \* Arabic  \* MERGEFORMAT </w:instrText>
          </w:r>
          <w:r w:rsidRPr="000D769C">
            <w:rPr>
              <w:b/>
              <w:color w:val="auto"/>
            </w:rPr>
            <w:fldChar w:fldCharType="separate"/>
          </w:r>
          <w:r w:rsidR="002628CB">
            <w:rPr>
              <w:b/>
              <w:noProof/>
              <w:color w:val="auto"/>
            </w:rPr>
            <w:t>1</w:t>
          </w:r>
          <w:r w:rsidRPr="000D769C">
            <w:rPr>
              <w:b/>
              <w:color w:val="auto"/>
            </w:rPr>
            <w:fldChar w:fldCharType="end"/>
          </w:r>
          <w:r w:rsidRPr="000D769C">
            <w:rPr>
              <w:color w:val="auto"/>
            </w:rPr>
            <w:t xml:space="preserve"> of </w:t>
          </w:r>
          <w:r w:rsidRPr="000D769C">
            <w:rPr>
              <w:b/>
              <w:color w:val="auto"/>
            </w:rPr>
            <w:fldChar w:fldCharType="begin"/>
          </w:r>
          <w:r w:rsidRPr="000D769C">
            <w:rPr>
              <w:b/>
              <w:color w:val="auto"/>
            </w:rPr>
            <w:instrText xml:space="preserve"> NUMPAGES  \* Arabic  \* MERGEFORMAT </w:instrText>
          </w:r>
          <w:r w:rsidRPr="000D769C">
            <w:rPr>
              <w:b/>
              <w:color w:val="auto"/>
            </w:rPr>
            <w:fldChar w:fldCharType="separate"/>
          </w:r>
          <w:r w:rsidR="002628CB">
            <w:rPr>
              <w:b/>
              <w:noProof/>
              <w:color w:val="auto"/>
            </w:rPr>
            <w:t>3</w:t>
          </w:r>
          <w:r w:rsidRPr="000D769C">
            <w:rPr>
              <w:b/>
              <w:color w:val="auto"/>
            </w:rPr>
            <w:fldChar w:fldCharType="end"/>
          </w:r>
        </w:p>
      </w:tc>
    </w:tr>
  </w:tbl>
  <w:p w14:paraId="0776A44D" w14:textId="77777777" w:rsidR="001C770D" w:rsidRDefault="001C7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2BB22" w14:textId="77777777" w:rsidR="00905157" w:rsidRDefault="00905157" w:rsidP="00793172">
      <w:r>
        <w:separator/>
      </w:r>
    </w:p>
  </w:footnote>
  <w:footnote w:type="continuationSeparator" w:id="0">
    <w:p w14:paraId="1D235CA5" w14:textId="77777777" w:rsidR="00905157" w:rsidRDefault="00905157" w:rsidP="00793172">
      <w:r>
        <w:continuationSeparator/>
      </w:r>
    </w:p>
  </w:footnote>
  <w:footnote w:type="continuationNotice" w:id="1">
    <w:p w14:paraId="2A4FB8F8" w14:textId="77777777" w:rsidR="00905157" w:rsidRDefault="009051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5391A" w14:textId="640B02DE" w:rsidR="00D61EC1" w:rsidRPr="00D61EC1" w:rsidRDefault="00D61EC1" w:rsidP="00D61EC1">
    <w:pPr>
      <w:pStyle w:val="Header"/>
      <w:tabs>
        <w:tab w:val="left" w:pos="8010"/>
      </w:tabs>
      <w:spacing w:after="0"/>
      <w:ind w:left="2520"/>
      <w:rPr>
        <w:color w:val="auto"/>
        <w:sz w:val="32"/>
        <w:szCs w:val="32"/>
      </w:rPr>
    </w:pPr>
    <w:r w:rsidRPr="00D61EC1">
      <w:rPr>
        <w:noProof/>
        <w:color w:val="auto"/>
        <w:sz w:val="32"/>
        <w:szCs w:val="32"/>
      </w:rPr>
      <w:drawing>
        <wp:anchor distT="0" distB="0" distL="114300" distR="114300" simplePos="0" relativeHeight="251688448" behindDoc="0" locked="0" layoutInCell="1" allowOverlap="1" wp14:anchorId="3441BDA5" wp14:editId="4774C4E6">
          <wp:simplePos x="0" y="0"/>
          <wp:positionH relativeFrom="margin">
            <wp:posOffset>978535</wp:posOffset>
          </wp:positionH>
          <wp:positionV relativeFrom="margin">
            <wp:posOffset>-904875</wp:posOffset>
          </wp:positionV>
          <wp:extent cx="457200" cy="457200"/>
          <wp:effectExtent l="0" t="0" r="0" b="0"/>
          <wp:wrapSquare wrapText="bothSides"/>
          <wp:docPr id="1" name="Picture 1" descr="I:\NEUB\updated-Logo-of-North-East-University-Bangladesh_Sylh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NEUB\updated-Logo-of-North-East-University-Bangladesh_Sylhe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61EC1">
      <w:rPr>
        <w:color w:val="auto"/>
        <w:sz w:val="32"/>
        <w:szCs w:val="32"/>
      </w:rPr>
      <w:t>North East University Bangladesh</w:t>
    </w:r>
    <w:r w:rsidRPr="00D61EC1">
      <w:rPr>
        <w:color w:val="auto"/>
        <w:sz w:val="32"/>
        <w:szCs w:val="32"/>
      </w:rPr>
      <w:tab/>
    </w:r>
  </w:p>
  <w:p w14:paraId="2C4975B1" w14:textId="7A60349B" w:rsidR="00D61EC1" w:rsidRDefault="00D61EC1" w:rsidP="00D61EC1">
    <w:pPr>
      <w:pStyle w:val="Header"/>
      <w:spacing w:after="0"/>
      <w:ind w:left="2520"/>
      <w:rPr>
        <w:color w:val="auto"/>
        <w:sz w:val="28"/>
        <w:szCs w:val="28"/>
      </w:rPr>
    </w:pPr>
    <w:r w:rsidRPr="00D61EC1">
      <w:rPr>
        <w:color w:val="auto"/>
        <w:sz w:val="28"/>
        <w:szCs w:val="28"/>
      </w:rPr>
      <w:t>Department of Computer Science and Engineering</w:t>
    </w:r>
  </w:p>
  <w:p w14:paraId="57CF0795" w14:textId="5F48DD06" w:rsidR="00956BFF" w:rsidRDefault="00956BFF" w:rsidP="00D61EC1">
    <w:pPr>
      <w:pStyle w:val="Header"/>
      <w:spacing w:after="0"/>
      <w:ind w:left="2520"/>
      <w:rPr>
        <w:color w:val="auto"/>
        <w:sz w:val="28"/>
        <w:szCs w:val="28"/>
      </w:rPr>
    </w:pPr>
    <w:r>
      <w:rPr>
        <w:color w:val="auto"/>
        <w:sz w:val="28"/>
        <w:szCs w:val="28"/>
      </w:rPr>
      <w:t>Sprin</w:t>
    </w:r>
    <w:r w:rsidR="009A61C2">
      <w:rPr>
        <w:color w:val="auto"/>
        <w:sz w:val="28"/>
        <w:szCs w:val="28"/>
      </w:rPr>
      <w:t>g</w:t>
    </w:r>
    <w:r>
      <w:rPr>
        <w:color w:val="auto"/>
        <w:sz w:val="28"/>
        <w:szCs w:val="28"/>
      </w:rPr>
      <w:t xml:space="preserve"> 2020</w:t>
    </w:r>
  </w:p>
  <w:p w14:paraId="02B151D0" w14:textId="414FE078" w:rsidR="000A0C45" w:rsidRPr="000A0C45" w:rsidRDefault="000A0C45" w:rsidP="000A0C45">
    <w:pPr>
      <w:pStyle w:val="Header"/>
      <w:spacing w:after="0"/>
      <w:jc w:val="right"/>
      <w:rPr>
        <w:color w:val="auto"/>
        <w:sz w:val="18"/>
        <w:szCs w:val="18"/>
      </w:rPr>
    </w:pPr>
    <w:r w:rsidRPr="000A0C45">
      <w:rPr>
        <w:color w:val="auto"/>
        <w:sz w:val="18"/>
        <w:szCs w:val="18"/>
      </w:rPr>
      <w:t>Document version: 1, 8</w:t>
    </w:r>
    <w:r w:rsidRPr="000A0C45">
      <w:rPr>
        <w:color w:val="auto"/>
        <w:sz w:val="18"/>
        <w:szCs w:val="18"/>
        <w:vertAlign w:val="superscript"/>
      </w:rPr>
      <w:t>th</w:t>
    </w:r>
    <w:r w:rsidRPr="000A0C45">
      <w:rPr>
        <w:color w:val="auto"/>
        <w:sz w:val="18"/>
        <w:szCs w:val="18"/>
      </w:rPr>
      <w:t xml:space="preserve"> March 2020</w:t>
    </w:r>
  </w:p>
  <w:p w14:paraId="5DCE210B" w14:textId="77777777" w:rsidR="00D61EC1" w:rsidRPr="00D61EC1" w:rsidRDefault="00D61EC1" w:rsidP="00D61EC1">
    <w:pPr>
      <w:pStyle w:val="Header"/>
      <w:spacing w:after="0"/>
      <w:ind w:left="1980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E05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5A7D1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A05F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E654B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8560D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6562A8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204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7EEFF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B4355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A0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A000C"/>
    <w:multiLevelType w:val="hybridMultilevel"/>
    <w:tmpl w:val="EF763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CD4CB8"/>
    <w:multiLevelType w:val="hybridMultilevel"/>
    <w:tmpl w:val="7F5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092547"/>
    <w:multiLevelType w:val="hybridMultilevel"/>
    <w:tmpl w:val="762A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456159"/>
    <w:multiLevelType w:val="hybridMultilevel"/>
    <w:tmpl w:val="AE6022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D652021"/>
    <w:multiLevelType w:val="hybridMultilevel"/>
    <w:tmpl w:val="4142E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4D0B2E"/>
    <w:multiLevelType w:val="hybridMultilevel"/>
    <w:tmpl w:val="3A08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4F1DE4"/>
    <w:multiLevelType w:val="hybridMultilevel"/>
    <w:tmpl w:val="C84E1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B374518"/>
    <w:multiLevelType w:val="hybridMultilevel"/>
    <w:tmpl w:val="B4A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4B06D3"/>
    <w:multiLevelType w:val="hybridMultilevel"/>
    <w:tmpl w:val="CF00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9F16AA"/>
    <w:multiLevelType w:val="hybridMultilevel"/>
    <w:tmpl w:val="37C04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333F6"/>
    <w:multiLevelType w:val="hybridMultilevel"/>
    <w:tmpl w:val="25823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96571F"/>
    <w:multiLevelType w:val="hybridMultilevel"/>
    <w:tmpl w:val="3066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FA1CA8"/>
    <w:multiLevelType w:val="hybridMultilevel"/>
    <w:tmpl w:val="4258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A25920"/>
    <w:multiLevelType w:val="hybridMultilevel"/>
    <w:tmpl w:val="F70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CF16A9"/>
    <w:multiLevelType w:val="hybridMultilevel"/>
    <w:tmpl w:val="EED0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CC5798"/>
    <w:multiLevelType w:val="hybridMultilevel"/>
    <w:tmpl w:val="47FE4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C7FD1"/>
    <w:multiLevelType w:val="hybridMultilevel"/>
    <w:tmpl w:val="A652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AF11BB"/>
    <w:multiLevelType w:val="hybridMultilevel"/>
    <w:tmpl w:val="D108C5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32FF2C76"/>
    <w:multiLevelType w:val="multilevel"/>
    <w:tmpl w:val="12E65A7A"/>
    <w:lvl w:ilvl="0">
      <w:start w:val="1"/>
      <w:numFmt w:val="bullet"/>
      <w:pStyle w:val="ListBullet"/>
      <w:suff w:val="space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9" w15:restartNumberingAfterBreak="0">
    <w:nsid w:val="3335331E"/>
    <w:multiLevelType w:val="hybridMultilevel"/>
    <w:tmpl w:val="74C4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C766BD"/>
    <w:multiLevelType w:val="hybridMultilevel"/>
    <w:tmpl w:val="6846D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6775F6"/>
    <w:multiLevelType w:val="hybridMultilevel"/>
    <w:tmpl w:val="774A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5418DB"/>
    <w:multiLevelType w:val="hybridMultilevel"/>
    <w:tmpl w:val="97901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790825"/>
    <w:multiLevelType w:val="hybridMultilevel"/>
    <w:tmpl w:val="3380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C3128"/>
    <w:multiLevelType w:val="hybridMultilevel"/>
    <w:tmpl w:val="33F25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FD0209"/>
    <w:multiLevelType w:val="hybridMultilevel"/>
    <w:tmpl w:val="70943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AD1EBA"/>
    <w:multiLevelType w:val="hybridMultilevel"/>
    <w:tmpl w:val="EB829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CD115B"/>
    <w:multiLevelType w:val="hybridMultilevel"/>
    <w:tmpl w:val="F59AD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DD76A5"/>
    <w:multiLevelType w:val="hybridMultilevel"/>
    <w:tmpl w:val="B7920D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CB85AB0"/>
    <w:multiLevelType w:val="hybridMultilevel"/>
    <w:tmpl w:val="CF743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1915C3"/>
    <w:multiLevelType w:val="hybridMultilevel"/>
    <w:tmpl w:val="28E6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E0D9E"/>
    <w:multiLevelType w:val="hybridMultilevel"/>
    <w:tmpl w:val="0B1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B43199"/>
    <w:multiLevelType w:val="hybridMultilevel"/>
    <w:tmpl w:val="74D8E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14D38"/>
    <w:multiLevelType w:val="hybridMultilevel"/>
    <w:tmpl w:val="62D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60D7B"/>
    <w:multiLevelType w:val="hybridMultilevel"/>
    <w:tmpl w:val="B5EC9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B3E72"/>
    <w:multiLevelType w:val="hybridMultilevel"/>
    <w:tmpl w:val="4CEE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8"/>
  </w:num>
  <w:num w:numId="12">
    <w:abstractNumId w:val="8"/>
  </w:num>
  <w:num w:numId="13">
    <w:abstractNumId w:val="34"/>
  </w:num>
  <w:num w:numId="14">
    <w:abstractNumId w:val="15"/>
  </w:num>
  <w:num w:numId="15">
    <w:abstractNumId w:val="30"/>
  </w:num>
  <w:num w:numId="16">
    <w:abstractNumId w:val="45"/>
  </w:num>
  <w:num w:numId="17">
    <w:abstractNumId w:val="32"/>
  </w:num>
  <w:num w:numId="18">
    <w:abstractNumId w:val="26"/>
  </w:num>
  <w:num w:numId="19">
    <w:abstractNumId w:val="40"/>
  </w:num>
  <w:num w:numId="20">
    <w:abstractNumId w:val="33"/>
  </w:num>
  <w:num w:numId="21">
    <w:abstractNumId w:val="24"/>
  </w:num>
  <w:num w:numId="22">
    <w:abstractNumId w:val="36"/>
  </w:num>
  <w:num w:numId="23">
    <w:abstractNumId w:val="39"/>
  </w:num>
  <w:num w:numId="24">
    <w:abstractNumId w:val="19"/>
  </w:num>
  <w:num w:numId="25">
    <w:abstractNumId w:val="14"/>
  </w:num>
  <w:num w:numId="26">
    <w:abstractNumId w:val="11"/>
  </w:num>
  <w:num w:numId="27">
    <w:abstractNumId w:val="37"/>
  </w:num>
  <w:num w:numId="28">
    <w:abstractNumId w:val="23"/>
  </w:num>
  <w:num w:numId="29">
    <w:abstractNumId w:val="17"/>
  </w:num>
  <w:num w:numId="30">
    <w:abstractNumId w:val="10"/>
  </w:num>
  <w:num w:numId="31">
    <w:abstractNumId w:val="20"/>
  </w:num>
  <w:num w:numId="32">
    <w:abstractNumId w:val="29"/>
  </w:num>
  <w:num w:numId="33">
    <w:abstractNumId w:val="43"/>
  </w:num>
  <w:num w:numId="34">
    <w:abstractNumId w:val="42"/>
  </w:num>
  <w:num w:numId="35">
    <w:abstractNumId w:val="18"/>
  </w:num>
  <w:num w:numId="36">
    <w:abstractNumId w:val="12"/>
  </w:num>
  <w:num w:numId="37">
    <w:abstractNumId w:val="21"/>
  </w:num>
  <w:num w:numId="38">
    <w:abstractNumId w:val="22"/>
  </w:num>
  <w:num w:numId="39">
    <w:abstractNumId w:val="41"/>
  </w:num>
  <w:num w:numId="40">
    <w:abstractNumId w:val="25"/>
  </w:num>
  <w:num w:numId="41">
    <w:abstractNumId w:val="44"/>
  </w:num>
  <w:num w:numId="42">
    <w:abstractNumId w:val="31"/>
  </w:num>
  <w:num w:numId="43">
    <w:abstractNumId w:val="35"/>
  </w:num>
  <w:num w:numId="44">
    <w:abstractNumId w:val="16"/>
  </w:num>
  <w:num w:numId="45">
    <w:abstractNumId w:val="38"/>
  </w:num>
  <w:num w:numId="46">
    <w:abstractNumId w:val="27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8A5"/>
    <w:rsid w:val="000012DF"/>
    <w:rsid w:val="000030BA"/>
    <w:rsid w:val="00006D86"/>
    <w:rsid w:val="00007571"/>
    <w:rsid w:val="0001508A"/>
    <w:rsid w:val="0001680E"/>
    <w:rsid w:val="00016AD1"/>
    <w:rsid w:val="000173F2"/>
    <w:rsid w:val="00017598"/>
    <w:rsid w:val="00027675"/>
    <w:rsid w:val="00032762"/>
    <w:rsid w:val="00046245"/>
    <w:rsid w:val="00053091"/>
    <w:rsid w:val="00054000"/>
    <w:rsid w:val="00065E6D"/>
    <w:rsid w:val="000661DF"/>
    <w:rsid w:val="00066307"/>
    <w:rsid w:val="00076789"/>
    <w:rsid w:val="000771C2"/>
    <w:rsid w:val="0008745C"/>
    <w:rsid w:val="00097919"/>
    <w:rsid w:val="00097D8A"/>
    <w:rsid w:val="000A0C45"/>
    <w:rsid w:val="000A36A9"/>
    <w:rsid w:val="000A4451"/>
    <w:rsid w:val="000A5D8E"/>
    <w:rsid w:val="000A77CD"/>
    <w:rsid w:val="000B0F06"/>
    <w:rsid w:val="000B56E5"/>
    <w:rsid w:val="000D18B7"/>
    <w:rsid w:val="000D2424"/>
    <w:rsid w:val="000D2BEA"/>
    <w:rsid w:val="000D39CF"/>
    <w:rsid w:val="000D465F"/>
    <w:rsid w:val="000D5DAA"/>
    <w:rsid w:val="000D74C5"/>
    <w:rsid w:val="000D769C"/>
    <w:rsid w:val="000E7B38"/>
    <w:rsid w:val="000E7EA9"/>
    <w:rsid w:val="000F0079"/>
    <w:rsid w:val="001012A0"/>
    <w:rsid w:val="0010263A"/>
    <w:rsid w:val="00105E39"/>
    <w:rsid w:val="00110037"/>
    <w:rsid w:val="001102E7"/>
    <w:rsid w:val="00111262"/>
    <w:rsid w:val="00112713"/>
    <w:rsid w:val="00112BAA"/>
    <w:rsid w:val="001156FF"/>
    <w:rsid w:val="00124AC6"/>
    <w:rsid w:val="001263D9"/>
    <w:rsid w:val="00134FF9"/>
    <w:rsid w:val="001408FC"/>
    <w:rsid w:val="00144514"/>
    <w:rsid w:val="00146F41"/>
    <w:rsid w:val="00147D68"/>
    <w:rsid w:val="001505C2"/>
    <w:rsid w:val="00152AE8"/>
    <w:rsid w:val="001603F5"/>
    <w:rsid w:val="00165A81"/>
    <w:rsid w:val="00172141"/>
    <w:rsid w:val="00174017"/>
    <w:rsid w:val="00174E5A"/>
    <w:rsid w:val="0018227E"/>
    <w:rsid w:val="00183449"/>
    <w:rsid w:val="00186C90"/>
    <w:rsid w:val="001902C7"/>
    <w:rsid w:val="001954E7"/>
    <w:rsid w:val="001A71A1"/>
    <w:rsid w:val="001B50BE"/>
    <w:rsid w:val="001B519E"/>
    <w:rsid w:val="001B547C"/>
    <w:rsid w:val="001C3A08"/>
    <w:rsid w:val="001C59E5"/>
    <w:rsid w:val="001C770D"/>
    <w:rsid w:val="001D09F8"/>
    <w:rsid w:val="001D0A1F"/>
    <w:rsid w:val="001D16FA"/>
    <w:rsid w:val="001D27C6"/>
    <w:rsid w:val="0020240B"/>
    <w:rsid w:val="00205C4D"/>
    <w:rsid w:val="0022194D"/>
    <w:rsid w:val="00232785"/>
    <w:rsid w:val="002449F4"/>
    <w:rsid w:val="002502A2"/>
    <w:rsid w:val="0025215A"/>
    <w:rsid w:val="00261084"/>
    <w:rsid w:val="002628CB"/>
    <w:rsid w:val="00262FAE"/>
    <w:rsid w:val="00263BFD"/>
    <w:rsid w:val="002706C4"/>
    <w:rsid w:val="00270FB6"/>
    <w:rsid w:val="0027318F"/>
    <w:rsid w:val="002758F3"/>
    <w:rsid w:val="00276381"/>
    <w:rsid w:val="00283E26"/>
    <w:rsid w:val="00284E6C"/>
    <w:rsid w:val="00285166"/>
    <w:rsid w:val="0028591B"/>
    <w:rsid w:val="002907DF"/>
    <w:rsid w:val="00297F14"/>
    <w:rsid w:val="002A4209"/>
    <w:rsid w:val="002C62EB"/>
    <w:rsid w:val="002D0422"/>
    <w:rsid w:val="002D2ECE"/>
    <w:rsid w:val="002D3371"/>
    <w:rsid w:val="002D3610"/>
    <w:rsid w:val="002D718B"/>
    <w:rsid w:val="002E218F"/>
    <w:rsid w:val="002E6EDB"/>
    <w:rsid w:val="002F41AF"/>
    <w:rsid w:val="00312F55"/>
    <w:rsid w:val="003164E0"/>
    <w:rsid w:val="00322A22"/>
    <w:rsid w:val="0032790B"/>
    <w:rsid w:val="003334BB"/>
    <w:rsid w:val="003445E3"/>
    <w:rsid w:val="0035080C"/>
    <w:rsid w:val="0035265E"/>
    <w:rsid w:val="003567C6"/>
    <w:rsid w:val="00357FB7"/>
    <w:rsid w:val="00363773"/>
    <w:rsid w:val="0037167D"/>
    <w:rsid w:val="00375437"/>
    <w:rsid w:val="003874CD"/>
    <w:rsid w:val="00393220"/>
    <w:rsid w:val="0039387C"/>
    <w:rsid w:val="003940CC"/>
    <w:rsid w:val="00395625"/>
    <w:rsid w:val="00397DD3"/>
    <w:rsid w:val="003A2C5F"/>
    <w:rsid w:val="003A3620"/>
    <w:rsid w:val="003A4E94"/>
    <w:rsid w:val="003A4FDC"/>
    <w:rsid w:val="003A724F"/>
    <w:rsid w:val="003A7A83"/>
    <w:rsid w:val="003C47E2"/>
    <w:rsid w:val="003F7BA8"/>
    <w:rsid w:val="004102DE"/>
    <w:rsid w:val="0041212D"/>
    <w:rsid w:val="00416A52"/>
    <w:rsid w:val="0042190A"/>
    <w:rsid w:val="00424349"/>
    <w:rsid w:val="00431EF2"/>
    <w:rsid w:val="004337AB"/>
    <w:rsid w:val="0043758B"/>
    <w:rsid w:val="00441DC3"/>
    <w:rsid w:val="00442B6B"/>
    <w:rsid w:val="00452042"/>
    <w:rsid w:val="0045638F"/>
    <w:rsid w:val="004621DD"/>
    <w:rsid w:val="004639E2"/>
    <w:rsid w:val="00466712"/>
    <w:rsid w:val="00467975"/>
    <w:rsid w:val="004719E5"/>
    <w:rsid w:val="00475728"/>
    <w:rsid w:val="00476512"/>
    <w:rsid w:val="00477D1E"/>
    <w:rsid w:val="0049311E"/>
    <w:rsid w:val="00496518"/>
    <w:rsid w:val="0049755F"/>
    <w:rsid w:val="004A0703"/>
    <w:rsid w:val="004A3420"/>
    <w:rsid w:val="004B1BB1"/>
    <w:rsid w:val="004B1DDF"/>
    <w:rsid w:val="004B79CD"/>
    <w:rsid w:val="004C1A76"/>
    <w:rsid w:val="004C78C3"/>
    <w:rsid w:val="004D3E2C"/>
    <w:rsid w:val="004E17FC"/>
    <w:rsid w:val="004E20C3"/>
    <w:rsid w:val="004E21F5"/>
    <w:rsid w:val="004E29CD"/>
    <w:rsid w:val="004E746F"/>
    <w:rsid w:val="004E77A6"/>
    <w:rsid w:val="004F2D27"/>
    <w:rsid w:val="004F3A84"/>
    <w:rsid w:val="004F4D1A"/>
    <w:rsid w:val="00500089"/>
    <w:rsid w:val="00500A84"/>
    <w:rsid w:val="00501F73"/>
    <w:rsid w:val="0050462D"/>
    <w:rsid w:val="00504A7F"/>
    <w:rsid w:val="005176BB"/>
    <w:rsid w:val="00522971"/>
    <w:rsid w:val="00523B93"/>
    <w:rsid w:val="005462AD"/>
    <w:rsid w:val="00547DE6"/>
    <w:rsid w:val="005511B0"/>
    <w:rsid w:val="00551DB8"/>
    <w:rsid w:val="00553AD3"/>
    <w:rsid w:val="005614EA"/>
    <w:rsid w:val="00566215"/>
    <w:rsid w:val="00571C81"/>
    <w:rsid w:val="005850EA"/>
    <w:rsid w:val="005937C4"/>
    <w:rsid w:val="00594A4D"/>
    <w:rsid w:val="005950A8"/>
    <w:rsid w:val="005976CB"/>
    <w:rsid w:val="00597F0A"/>
    <w:rsid w:val="005A009B"/>
    <w:rsid w:val="005B3D08"/>
    <w:rsid w:val="005B3E3E"/>
    <w:rsid w:val="005B535A"/>
    <w:rsid w:val="005B7956"/>
    <w:rsid w:val="005B7C9F"/>
    <w:rsid w:val="005C0C5B"/>
    <w:rsid w:val="005D0EC1"/>
    <w:rsid w:val="005D6267"/>
    <w:rsid w:val="005D796D"/>
    <w:rsid w:val="005D7BB5"/>
    <w:rsid w:val="005E6D32"/>
    <w:rsid w:val="00605EF8"/>
    <w:rsid w:val="0061011A"/>
    <w:rsid w:val="006117BD"/>
    <w:rsid w:val="0061365D"/>
    <w:rsid w:val="00615B48"/>
    <w:rsid w:val="00615FFD"/>
    <w:rsid w:val="0061704A"/>
    <w:rsid w:val="006223A9"/>
    <w:rsid w:val="0062719F"/>
    <w:rsid w:val="00642B9F"/>
    <w:rsid w:val="00646F92"/>
    <w:rsid w:val="006500DB"/>
    <w:rsid w:val="0065077D"/>
    <w:rsid w:val="00652575"/>
    <w:rsid w:val="006611A1"/>
    <w:rsid w:val="00664741"/>
    <w:rsid w:val="00671ED9"/>
    <w:rsid w:val="0068060E"/>
    <w:rsid w:val="00682F45"/>
    <w:rsid w:val="00684A31"/>
    <w:rsid w:val="00691629"/>
    <w:rsid w:val="006941AA"/>
    <w:rsid w:val="006A6A7A"/>
    <w:rsid w:val="006B2DFD"/>
    <w:rsid w:val="006C2707"/>
    <w:rsid w:val="006C697B"/>
    <w:rsid w:val="006D2DC7"/>
    <w:rsid w:val="006E2A7D"/>
    <w:rsid w:val="006E5CAE"/>
    <w:rsid w:val="006F0219"/>
    <w:rsid w:val="006F76D9"/>
    <w:rsid w:val="00702EAC"/>
    <w:rsid w:val="00716505"/>
    <w:rsid w:val="00725E7E"/>
    <w:rsid w:val="00727F89"/>
    <w:rsid w:val="00736797"/>
    <w:rsid w:val="0074342F"/>
    <w:rsid w:val="00743C47"/>
    <w:rsid w:val="00755759"/>
    <w:rsid w:val="00760F5D"/>
    <w:rsid w:val="00762416"/>
    <w:rsid w:val="00766396"/>
    <w:rsid w:val="00772545"/>
    <w:rsid w:val="00775027"/>
    <w:rsid w:val="00775275"/>
    <w:rsid w:val="007857CC"/>
    <w:rsid w:val="00792F6C"/>
    <w:rsid w:val="00793172"/>
    <w:rsid w:val="00793415"/>
    <w:rsid w:val="007A2FE1"/>
    <w:rsid w:val="007A319F"/>
    <w:rsid w:val="007A586E"/>
    <w:rsid w:val="007A7BC3"/>
    <w:rsid w:val="007B31DC"/>
    <w:rsid w:val="007B4744"/>
    <w:rsid w:val="007C0890"/>
    <w:rsid w:val="007C0AE8"/>
    <w:rsid w:val="007C154F"/>
    <w:rsid w:val="007C4B3A"/>
    <w:rsid w:val="007C66C7"/>
    <w:rsid w:val="007D34E7"/>
    <w:rsid w:val="007D3F40"/>
    <w:rsid w:val="007D4FAE"/>
    <w:rsid w:val="007E21D0"/>
    <w:rsid w:val="007F2D48"/>
    <w:rsid w:val="007F36DF"/>
    <w:rsid w:val="007F5A3B"/>
    <w:rsid w:val="00801FA6"/>
    <w:rsid w:val="00804AE5"/>
    <w:rsid w:val="008055BB"/>
    <w:rsid w:val="0081110F"/>
    <w:rsid w:val="00814003"/>
    <w:rsid w:val="0081456C"/>
    <w:rsid w:val="00815D9D"/>
    <w:rsid w:val="00817D57"/>
    <w:rsid w:val="008253BC"/>
    <w:rsid w:val="008255A0"/>
    <w:rsid w:val="008351B5"/>
    <w:rsid w:val="00841EB5"/>
    <w:rsid w:val="00847C27"/>
    <w:rsid w:val="00861532"/>
    <w:rsid w:val="00861597"/>
    <w:rsid w:val="00862223"/>
    <w:rsid w:val="0086749E"/>
    <w:rsid w:val="00887D8A"/>
    <w:rsid w:val="008929DF"/>
    <w:rsid w:val="00893764"/>
    <w:rsid w:val="00894ADD"/>
    <w:rsid w:val="0089609F"/>
    <w:rsid w:val="00897D4C"/>
    <w:rsid w:val="008A650D"/>
    <w:rsid w:val="008B5FF7"/>
    <w:rsid w:val="008C3BF8"/>
    <w:rsid w:val="008C6C1F"/>
    <w:rsid w:val="008D3BDA"/>
    <w:rsid w:val="008D3F3B"/>
    <w:rsid w:val="008D66A8"/>
    <w:rsid w:val="008E30F1"/>
    <w:rsid w:val="008E71B6"/>
    <w:rsid w:val="008F1089"/>
    <w:rsid w:val="00901C40"/>
    <w:rsid w:val="00905157"/>
    <w:rsid w:val="00905A2F"/>
    <w:rsid w:val="00907D93"/>
    <w:rsid w:val="00911713"/>
    <w:rsid w:val="00913EB8"/>
    <w:rsid w:val="009208E9"/>
    <w:rsid w:val="0092180F"/>
    <w:rsid w:val="00927341"/>
    <w:rsid w:val="00934465"/>
    <w:rsid w:val="00942047"/>
    <w:rsid w:val="009420BF"/>
    <w:rsid w:val="00956BFF"/>
    <w:rsid w:val="009614F0"/>
    <w:rsid w:val="0096714B"/>
    <w:rsid w:val="009814DC"/>
    <w:rsid w:val="00991AF5"/>
    <w:rsid w:val="00992592"/>
    <w:rsid w:val="009A414B"/>
    <w:rsid w:val="009A61C2"/>
    <w:rsid w:val="009B708F"/>
    <w:rsid w:val="009C163A"/>
    <w:rsid w:val="009C30CE"/>
    <w:rsid w:val="009C41B4"/>
    <w:rsid w:val="009C50F9"/>
    <w:rsid w:val="009C7A84"/>
    <w:rsid w:val="009D1761"/>
    <w:rsid w:val="009D2003"/>
    <w:rsid w:val="009D745F"/>
    <w:rsid w:val="009E20D7"/>
    <w:rsid w:val="009E24C0"/>
    <w:rsid w:val="009E54BF"/>
    <w:rsid w:val="009F4F2D"/>
    <w:rsid w:val="00A072FE"/>
    <w:rsid w:val="00A137EC"/>
    <w:rsid w:val="00A22368"/>
    <w:rsid w:val="00A227E3"/>
    <w:rsid w:val="00A25909"/>
    <w:rsid w:val="00A35528"/>
    <w:rsid w:val="00A4444B"/>
    <w:rsid w:val="00A44AA0"/>
    <w:rsid w:val="00A4630A"/>
    <w:rsid w:val="00A46C7C"/>
    <w:rsid w:val="00A52EA7"/>
    <w:rsid w:val="00A5380D"/>
    <w:rsid w:val="00A53B13"/>
    <w:rsid w:val="00A54697"/>
    <w:rsid w:val="00A56109"/>
    <w:rsid w:val="00A567EC"/>
    <w:rsid w:val="00A70FF0"/>
    <w:rsid w:val="00A73E1D"/>
    <w:rsid w:val="00A81E30"/>
    <w:rsid w:val="00A82B64"/>
    <w:rsid w:val="00A95CF8"/>
    <w:rsid w:val="00AA3DD0"/>
    <w:rsid w:val="00AB0B2E"/>
    <w:rsid w:val="00AB6960"/>
    <w:rsid w:val="00AC0050"/>
    <w:rsid w:val="00AC2F13"/>
    <w:rsid w:val="00AD43FA"/>
    <w:rsid w:val="00AD625D"/>
    <w:rsid w:val="00AE0020"/>
    <w:rsid w:val="00AE4FCE"/>
    <w:rsid w:val="00AF779A"/>
    <w:rsid w:val="00B00D79"/>
    <w:rsid w:val="00B04CA7"/>
    <w:rsid w:val="00B06EF1"/>
    <w:rsid w:val="00B21079"/>
    <w:rsid w:val="00B223BF"/>
    <w:rsid w:val="00B302DA"/>
    <w:rsid w:val="00B322D1"/>
    <w:rsid w:val="00B3253F"/>
    <w:rsid w:val="00B3470B"/>
    <w:rsid w:val="00B613F6"/>
    <w:rsid w:val="00B6735B"/>
    <w:rsid w:val="00B7307B"/>
    <w:rsid w:val="00B75B15"/>
    <w:rsid w:val="00B80F27"/>
    <w:rsid w:val="00B83DD7"/>
    <w:rsid w:val="00B9315B"/>
    <w:rsid w:val="00BA33FB"/>
    <w:rsid w:val="00BA746C"/>
    <w:rsid w:val="00BB26C2"/>
    <w:rsid w:val="00BD1BFA"/>
    <w:rsid w:val="00BE4E2C"/>
    <w:rsid w:val="00BE6533"/>
    <w:rsid w:val="00BE7398"/>
    <w:rsid w:val="00BF6F78"/>
    <w:rsid w:val="00BF7F59"/>
    <w:rsid w:val="00C1171A"/>
    <w:rsid w:val="00C178B2"/>
    <w:rsid w:val="00C21543"/>
    <w:rsid w:val="00C27136"/>
    <w:rsid w:val="00C27888"/>
    <w:rsid w:val="00C30455"/>
    <w:rsid w:val="00C30719"/>
    <w:rsid w:val="00C35EB7"/>
    <w:rsid w:val="00C41FFF"/>
    <w:rsid w:val="00C471FB"/>
    <w:rsid w:val="00C755C5"/>
    <w:rsid w:val="00C75894"/>
    <w:rsid w:val="00C75A32"/>
    <w:rsid w:val="00C7745C"/>
    <w:rsid w:val="00C81D7A"/>
    <w:rsid w:val="00C8298F"/>
    <w:rsid w:val="00C83D44"/>
    <w:rsid w:val="00C84F1A"/>
    <w:rsid w:val="00C874A4"/>
    <w:rsid w:val="00C91B4A"/>
    <w:rsid w:val="00C95E25"/>
    <w:rsid w:val="00CA13EF"/>
    <w:rsid w:val="00CA2C02"/>
    <w:rsid w:val="00CA788F"/>
    <w:rsid w:val="00CB18C9"/>
    <w:rsid w:val="00CB1FB6"/>
    <w:rsid w:val="00CC340D"/>
    <w:rsid w:val="00CC44D7"/>
    <w:rsid w:val="00CE1956"/>
    <w:rsid w:val="00CF22CA"/>
    <w:rsid w:val="00CF6832"/>
    <w:rsid w:val="00D02D9E"/>
    <w:rsid w:val="00D056A6"/>
    <w:rsid w:val="00D104AB"/>
    <w:rsid w:val="00D12538"/>
    <w:rsid w:val="00D27313"/>
    <w:rsid w:val="00D31044"/>
    <w:rsid w:val="00D33723"/>
    <w:rsid w:val="00D37169"/>
    <w:rsid w:val="00D405EC"/>
    <w:rsid w:val="00D40D4E"/>
    <w:rsid w:val="00D43183"/>
    <w:rsid w:val="00D4381E"/>
    <w:rsid w:val="00D5084F"/>
    <w:rsid w:val="00D51A1F"/>
    <w:rsid w:val="00D536D8"/>
    <w:rsid w:val="00D56A53"/>
    <w:rsid w:val="00D6018E"/>
    <w:rsid w:val="00D61EC1"/>
    <w:rsid w:val="00D7049B"/>
    <w:rsid w:val="00D70D13"/>
    <w:rsid w:val="00D73F5B"/>
    <w:rsid w:val="00D7421B"/>
    <w:rsid w:val="00D749E2"/>
    <w:rsid w:val="00D75547"/>
    <w:rsid w:val="00D8552F"/>
    <w:rsid w:val="00D85AA1"/>
    <w:rsid w:val="00D86823"/>
    <w:rsid w:val="00D91C37"/>
    <w:rsid w:val="00D966A5"/>
    <w:rsid w:val="00DA45EF"/>
    <w:rsid w:val="00DA7ADC"/>
    <w:rsid w:val="00DC141A"/>
    <w:rsid w:val="00DD11CB"/>
    <w:rsid w:val="00DE04BF"/>
    <w:rsid w:val="00DE0FA1"/>
    <w:rsid w:val="00DE45F3"/>
    <w:rsid w:val="00DE7DB3"/>
    <w:rsid w:val="00DF11F4"/>
    <w:rsid w:val="00E04174"/>
    <w:rsid w:val="00E048EC"/>
    <w:rsid w:val="00E04D67"/>
    <w:rsid w:val="00E064D7"/>
    <w:rsid w:val="00E156EF"/>
    <w:rsid w:val="00E15965"/>
    <w:rsid w:val="00E22560"/>
    <w:rsid w:val="00E23C58"/>
    <w:rsid w:val="00E27ED0"/>
    <w:rsid w:val="00E36687"/>
    <w:rsid w:val="00E429F8"/>
    <w:rsid w:val="00E46BF5"/>
    <w:rsid w:val="00E53D84"/>
    <w:rsid w:val="00E5478C"/>
    <w:rsid w:val="00E66D03"/>
    <w:rsid w:val="00E71E93"/>
    <w:rsid w:val="00E7425A"/>
    <w:rsid w:val="00E94D29"/>
    <w:rsid w:val="00E978C4"/>
    <w:rsid w:val="00EA207A"/>
    <w:rsid w:val="00EB093C"/>
    <w:rsid w:val="00EB1EA9"/>
    <w:rsid w:val="00EC01D1"/>
    <w:rsid w:val="00EC691C"/>
    <w:rsid w:val="00ED004C"/>
    <w:rsid w:val="00ED0325"/>
    <w:rsid w:val="00ED26A7"/>
    <w:rsid w:val="00ED2EE6"/>
    <w:rsid w:val="00ED481A"/>
    <w:rsid w:val="00EE6D19"/>
    <w:rsid w:val="00EE7DA0"/>
    <w:rsid w:val="00EF0EAD"/>
    <w:rsid w:val="00EF66EA"/>
    <w:rsid w:val="00EF74FA"/>
    <w:rsid w:val="00EF7A4E"/>
    <w:rsid w:val="00F07B52"/>
    <w:rsid w:val="00F14E91"/>
    <w:rsid w:val="00F17635"/>
    <w:rsid w:val="00F20F6B"/>
    <w:rsid w:val="00F23940"/>
    <w:rsid w:val="00F23DB8"/>
    <w:rsid w:val="00F23EBB"/>
    <w:rsid w:val="00F258A5"/>
    <w:rsid w:val="00F34279"/>
    <w:rsid w:val="00F34CAB"/>
    <w:rsid w:val="00F372DF"/>
    <w:rsid w:val="00F37338"/>
    <w:rsid w:val="00F43A92"/>
    <w:rsid w:val="00F46030"/>
    <w:rsid w:val="00F5045B"/>
    <w:rsid w:val="00F521E9"/>
    <w:rsid w:val="00F56CE2"/>
    <w:rsid w:val="00F605AA"/>
    <w:rsid w:val="00F80049"/>
    <w:rsid w:val="00F8200F"/>
    <w:rsid w:val="00F83BB8"/>
    <w:rsid w:val="00F876CE"/>
    <w:rsid w:val="00F91B1D"/>
    <w:rsid w:val="00F96CA4"/>
    <w:rsid w:val="00FA6D18"/>
    <w:rsid w:val="00FB0333"/>
    <w:rsid w:val="00FB0868"/>
    <w:rsid w:val="00FB27FA"/>
    <w:rsid w:val="00FE28BE"/>
    <w:rsid w:val="00FF459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B0B0C9"/>
  <w15:docId w15:val="{3F31ED0F-52CF-4010-8DC0-D6983B90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AE"/>
  </w:style>
  <w:style w:type="paragraph" w:styleId="Heading1">
    <w:name w:val="heading 1"/>
    <w:basedOn w:val="Normal"/>
    <w:next w:val="Normal"/>
    <w:link w:val="Heading1Char"/>
    <w:uiPriority w:val="9"/>
    <w:qFormat/>
    <w:rsid w:val="000D2424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3737" w:themeColor="accent1" w:themeShade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373737" w:themeColor="accent1" w:themeShade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8B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8B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6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8B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A2C5F"/>
    <w:rPr>
      <w:rFonts w:ascii="Tahoma" w:hAnsi="Tahoma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2424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57FB7"/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1C5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D18B7"/>
  </w:style>
  <w:style w:type="paragraph" w:styleId="BlockText">
    <w:name w:val="Block Text"/>
    <w:basedOn w:val="Normal"/>
    <w:uiPriority w:val="99"/>
    <w:semiHidden/>
    <w:unhideWhenUsed/>
    <w:rsid w:val="00262FAE"/>
    <w:pPr>
      <w:pBdr>
        <w:top w:val="single" w:sz="2" w:space="10" w:color="373737" w:themeColor="accent1" w:themeShade="40"/>
        <w:left w:val="single" w:sz="2" w:space="10" w:color="373737" w:themeColor="accent1" w:themeShade="40"/>
        <w:bottom w:val="single" w:sz="2" w:space="10" w:color="373737" w:themeColor="accent1" w:themeShade="40"/>
        <w:right w:val="single" w:sz="2" w:space="10" w:color="373737" w:themeColor="accent1" w:themeShade="40"/>
      </w:pBdr>
      <w:ind w:left="1152" w:right="1152"/>
    </w:pPr>
    <w:rPr>
      <w:rFonts w:eastAsiaTheme="minorEastAsia" w:cstheme="minorBidi"/>
      <w:i/>
      <w:iCs/>
      <w:color w:val="373737" w:themeColor="accent1" w:themeShade="40"/>
    </w:rPr>
  </w:style>
  <w:style w:type="paragraph" w:styleId="BodyText">
    <w:name w:val="Body Text"/>
    <w:basedOn w:val="Normal"/>
    <w:link w:val="BodyTextChar"/>
    <w:uiPriority w:val="99"/>
    <w:semiHidden/>
    <w:unhideWhenUsed/>
    <w:rsid w:val="000D18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18B7"/>
  </w:style>
  <w:style w:type="paragraph" w:styleId="BodyText2">
    <w:name w:val="Body Text 2"/>
    <w:basedOn w:val="Normal"/>
    <w:link w:val="BodyText2Char"/>
    <w:uiPriority w:val="99"/>
    <w:semiHidden/>
    <w:unhideWhenUsed/>
    <w:rsid w:val="000D18B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18B7"/>
  </w:style>
  <w:style w:type="paragraph" w:styleId="BodyText3">
    <w:name w:val="Body Text 3"/>
    <w:basedOn w:val="Normal"/>
    <w:link w:val="BodyText3Char"/>
    <w:uiPriority w:val="99"/>
    <w:semiHidden/>
    <w:unhideWhenUsed/>
    <w:rsid w:val="000D18B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18B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18B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18B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18B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18B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18B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18B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18B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18B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18B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57FB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8B7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0D18B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18B7"/>
  </w:style>
  <w:style w:type="table" w:styleId="ColorfulGrid">
    <w:name w:val="Colorful Grid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D18B7"/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18B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8B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8B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8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8B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D18B7"/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18B7"/>
  </w:style>
  <w:style w:type="character" w:customStyle="1" w:styleId="DateChar">
    <w:name w:val="Date Char"/>
    <w:basedOn w:val="DefaultParagraphFont"/>
    <w:link w:val="Date"/>
    <w:uiPriority w:val="99"/>
    <w:semiHidden/>
    <w:rsid w:val="000D18B7"/>
  </w:style>
  <w:style w:type="paragraph" w:styleId="DocumentMap">
    <w:name w:val="Document Map"/>
    <w:basedOn w:val="Normal"/>
    <w:link w:val="DocumentMapChar"/>
    <w:uiPriority w:val="99"/>
    <w:semiHidden/>
    <w:unhideWhenUsed/>
    <w:rsid w:val="000D18B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18B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18B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18B7"/>
  </w:style>
  <w:style w:type="character" w:styleId="Emphasis">
    <w:name w:val="Emphasis"/>
    <w:basedOn w:val="DefaultParagraphFont"/>
    <w:uiPriority w:val="11"/>
    <w:unhideWhenUsed/>
    <w:qFormat/>
    <w:rsid w:val="000D18B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18B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18B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18B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18B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18B7"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3172"/>
  </w:style>
  <w:style w:type="character" w:customStyle="1" w:styleId="FooterChar">
    <w:name w:val="Footer Char"/>
    <w:basedOn w:val="DefaultParagraphFont"/>
    <w:link w:val="Footer"/>
    <w:uiPriority w:val="99"/>
    <w:rsid w:val="00793172"/>
  </w:style>
  <w:style w:type="character" w:styleId="FootnoteReference">
    <w:name w:val="footnote reference"/>
    <w:basedOn w:val="DefaultParagraphFont"/>
    <w:uiPriority w:val="99"/>
    <w:semiHidden/>
    <w:unhideWhenUsed/>
    <w:rsid w:val="000D18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18B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18B7"/>
    <w:rPr>
      <w:szCs w:val="20"/>
    </w:rPr>
  </w:style>
  <w:style w:type="table" w:customStyle="1" w:styleId="GridTable1Light1">
    <w:name w:val="Grid Table 1 Light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0D18B7"/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0D18B7"/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0D18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3172"/>
  </w:style>
  <w:style w:type="character" w:customStyle="1" w:styleId="HeaderChar">
    <w:name w:val="Header Char"/>
    <w:basedOn w:val="DefaultParagraphFont"/>
    <w:link w:val="Header"/>
    <w:uiPriority w:val="99"/>
    <w:rsid w:val="00793172"/>
  </w:style>
  <w:style w:type="character" w:customStyle="1" w:styleId="Heading2Char">
    <w:name w:val="Heading 2 Char"/>
    <w:basedOn w:val="DefaultParagraphFont"/>
    <w:link w:val="Heading2"/>
    <w:uiPriority w:val="9"/>
    <w:semiHidden/>
    <w:rsid w:val="00262FAE"/>
    <w:rPr>
      <w:rFonts w:asciiTheme="majorHAnsi" w:eastAsiaTheme="majorEastAsia" w:hAnsiTheme="majorHAnsi" w:cstheme="majorBidi"/>
      <w:color w:val="373737" w:themeColor="accent1" w:themeShade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AE"/>
    <w:rPr>
      <w:rFonts w:asciiTheme="majorHAnsi" w:eastAsiaTheme="majorEastAsia" w:hAnsiTheme="majorHAnsi" w:cstheme="majorBidi"/>
      <w:i/>
      <w:color w:val="373737" w:themeColor="accent1" w:themeShade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AE"/>
    <w:rPr>
      <w:rFonts w:asciiTheme="majorHAnsi" w:eastAsiaTheme="majorEastAsia" w:hAnsiTheme="majorHAnsi" w:cstheme="majorBidi"/>
      <w:b/>
      <w:i/>
      <w:iCs/>
      <w:color w:val="373737" w:themeColor="accent1" w:themeShade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AE"/>
    <w:rPr>
      <w:rFonts w:asciiTheme="majorHAnsi" w:eastAsiaTheme="majorEastAsia" w:hAnsiTheme="majorHAnsi" w:cstheme="majorBidi"/>
      <w:b/>
      <w:color w:val="373737" w:themeColor="accent1" w:themeShade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8B7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8B7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687"/>
    <w:rPr>
      <w:rFonts w:asciiTheme="majorHAnsi" w:eastAsiaTheme="majorEastAsia" w:hAnsiTheme="majorHAnsi" w:cstheme="majorBidi"/>
      <w:b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8B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0D18B7"/>
  </w:style>
  <w:style w:type="paragraph" w:styleId="HTMLAddress">
    <w:name w:val="HTML Address"/>
    <w:basedOn w:val="Normal"/>
    <w:link w:val="HTMLAddressChar"/>
    <w:uiPriority w:val="99"/>
    <w:semiHidden/>
    <w:unhideWhenUsed/>
    <w:rsid w:val="000D18B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18B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18B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18B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8B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8B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18B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18B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18B7"/>
    <w:rPr>
      <w:i/>
      <w:iCs/>
    </w:rPr>
  </w:style>
  <w:style w:type="character" w:styleId="Hyperlink">
    <w:name w:val="Hyperlink"/>
    <w:basedOn w:val="DefaultParagraphFont"/>
    <w:uiPriority w:val="99"/>
    <w:unhideWhenUsed/>
    <w:rsid w:val="000D18B7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18B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18B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18B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18B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18B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18B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18B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18B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18B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18B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62FAE"/>
    <w:rPr>
      <w:i/>
      <w:iCs/>
      <w:color w:val="373737" w:themeColor="accent1" w:themeShade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62FAE"/>
    <w:pPr>
      <w:pBdr>
        <w:top w:val="single" w:sz="4" w:space="10" w:color="373737" w:themeColor="accent1" w:themeShade="40"/>
        <w:bottom w:val="single" w:sz="4" w:space="10" w:color="373737" w:themeColor="accent1" w:themeShade="40"/>
      </w:pBdr>
      <w:spacing w:before="360" w:after="360"/>
      <w:ind w:left="864" w:right="864"/>
      <w:jc w:val="center"/>
    </w:pPr>
    <w:rPr>
      <w:i/>
      <w:iCs/>
      <w:color w:val="373737" w:themeColor="accent1" w:themeShade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62FAE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62FAE"/>
    <w:rPr>
      <w:b/>
      <w:bCs/>
      <w:smallCaps/>
      <w:color w:val="373737" w:themeColor="accent1" w:themeShade="40"/>
      <w:spacing w:val="5"/>
    </w:rPr>
  </w:style>
  <w:style w:type="table" w:styleId="LightGrid">
    <w:name w:val="Light Grid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18B7"/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18B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18B7"/>
  </w:style>
  <w:style w:type="paragraph" w:styleId="List">
    <w:name w:val="List"/>
    <w:basedOn w:val="Normal"/>
    <w:uiPriority w:val="99"/>
    <w:semiHidden/>
    <w:unhideWhenUsed/>
    <w:rsid w:val="000D18B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0D18B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0D18B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0D18B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0D18B7"/>
    <w:pPr>
      <w:ind w:left="1800" w:hanging="360"/>
      <w:contextualSpacing/>
    </w:pPr>
  </w:style>
  <w:style w:type="paragraph" w:styleId="ListBullet">
    <w:name w:val="List Bullet"/>
    <w:basedOn w:val="Normal"/>
    <w:uiPriority w:val="12"/>
    <w:unhideWhenUsed/>
    <w:qFormat/>
    <w:rsid w:val="00016AD1"/>
    <w:pPr>
      <w:numPr>
        <w:numId w:val="11"/>
      </w:numPr>
      <w:spacing w:after="140"/>
    </w:pPr>
    <w:rPr>
      <w:rFonts w:eastAsiaTheme="minorHAnsi" w:cstheme="minorBidi"/>
      <w:lang w:eastAsia="ja-JP"/>
    </w:rPr>
  </w:style>
  <w:style w:type="paragraph" w:styleId="ListBullet2">
    <w:name w:val="List Bullet 2"/>
    <w:basedOn w:val="Normal"/>
    <w:uiPriority w:val="99"/>
    <w:semiHidden/>
    <w:unhideWhenUsed/>
    <w:rsid w:val="000D18B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18B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18B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18B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18B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18B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18B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18B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18B7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016AD1"/>
    <w:pPr>
      <w:numPr>
        <w:numId w:val="12"/>
      </w:numPr>
      <w:contextualSpacing/>
    </w:pPr>
    <w:rPr>
      <w:rFonts w:eastAsiaTheme="minorHAnsi" w:cstheme="minorBidi"/>
      <w:lang w:eastAsia="ja-JP"/>
    </w:rPr>
  </w:style>
  <w:style w:type="paragraph" w:styleId="ListNumber2">
    <w:name w:val="List Number 2"/>
    <w:basedOn w:val="Normal"/>
    <w:uiPriority w:val="99"/>
    <w:semiHidden/>
    <w:unhideWhenUsed/>
    <w:rsid w:val="000D18B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18B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18B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18B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0D18B7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0D18B7"/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0D18B7"/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0D18B7"/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0D18B7"/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0D18B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0D18B7"/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0D18B7"/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0D18B7"/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0D18B7"/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0D18B7"/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0D18B7"/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0D18B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0D18B7"/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0D18B7"/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0D18B7"/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0D18B7"/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0D18B7"/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0D18B7"/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18B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18B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18B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18B7"/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18B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18B7"/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18B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18B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18B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D18B7"/>
  </w:style>
  <w:style w:type="paragraph" w:styleId="NormalWeb">
    <w:name w:val="Normal (Web)"/>
    <w:basedOn w:val="Normal"/>
    <w:uiPriority w:val="99"/>
    <w:semiHidden/>
    <w:unhideWhenUsed/>
    <w:rsid w:val="000D18B7"/>
    <w:rPr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18B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18B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18B7"/>
  </w:style>
  <w:style w:type="character" w:styleId="PageNumber">
    <w:name w:val="page number"/>
    <w:basedOn w:val="DefaultParagraphFont"/>
    <w:uiPriority w:val="99"/>
    <w:semiHidden/>
    <w:unhideWhenUsed/>
    <w:rsid w:val="000D18B7"/>
  </w:style>
  <w:style w:type="table" w:customStyle="1" w:styleId="PlainTable11">
    <w:name w:val="Plain Table 11"/>
    <w:basedOn w:val="TableNormal"/>
    <w:uiPriority w:val="41"/>
    <w:rsid w:val="000D1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D18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D18B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D18B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D18B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18B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18B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57FB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57FB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18B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18B7"/>
  </w:style>
  <w:style w:type="paragraph" w:styleId="Signature">
    <w:name w:val="Signature"/>
    <w:basedOn w:val="Normal"/>
    <w:link w:val="SignatureChar"/>
    <w:uiPriority w:val="99"/>
    <w:semiHidden/>
    <w:unhideWhenUsed/>
    <w:rsid w:val="000D18B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18B7"/>
  </w:style>
  <w:style w:type="character" w:styleId="Strong">
    <w:name w:val="Strong"/>
    <w:basedOn w:val="DefaultParagraphFont"/>
    <w:uiPriority w:val="22"/>
    <w:semiHidden/>
    <w:unhideWhenUsed/>
    <w:qFormat/>
    <w:rsid w:val="000D18B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E3668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3668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18B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18B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18B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18B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18B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18B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18B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18B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18B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18B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18B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18B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18B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18B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18B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18B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18B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18B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18B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0D18B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18B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18B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18B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18B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18B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18B7"/>
  </w:style>
  <w:style w:type="table" w:styleId="TableProfessional">
    <w:name w:val="Table Professional"/>
    <w:basedOn w:val="TableNormal"/>
    <w:uiPriority w:val="99"/>
    <w:semiHidden/>
    <w:unhideWhenUsed/>
    <w:rsid w:val="000D18B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18B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18B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18B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18B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0D18B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1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18B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18B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0D18B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0D2424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0D2424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szCs w:val="22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0D18B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18B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18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18B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18B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18B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18B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18B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18B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18B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6687"/>
    <w:pPr>
      <w:keepLines/>
      <w:outlineLvl w:val="9"/>
    </w:pPr>
    <w:rPr>
      <w:bCs w:val="0"/>
      <w:szCs w:val="32"/>
    </w:rPr>
  </w:style>
  <w:style w:type="table" w:customStyle="1" w:styleId="SyllabusTable">
    <w:name w:val="Syllabus Table"/>
    <w:basedOn w:val="TableNormal"/>
    <w:uiPriority w:val="99"/>
    <w:rsid w:val="00D33723"/>
    <w:pPr>
      <w:spacing w:before="60" w:after="60"/>
    </w:pPr>
    <w:rPr>
      <w:rFonts w:eastAsiaTheme="minorHAnsi" w:cstheme="minorBidi"/>
      <w:lang w:eastAsia="ja-JP"/>
    </w:rPr>
    <w:tblPr>
      <w:tblInd w:w="-115" w:type="dxa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A6A6A6" w:themeColor="background1" w:themeShade="A6"/>
      </w:tblBorders>
    </w:tblPr>
    <w:tblStylePr w:type="firstRow">
      <w:rPr>
        <w:rFonts w:asciiTheme="majorHAnsi" w:hAnsiTheme="majorHAnsi"/>
        <w:b/>
        <w:i w:val="0"/>
        <w:color w:val="262626" w:themeColor="text1" w:themeTint="D9"/>
      </w:rPr>
      <w:tblPr/>
      <w:trPr>
        <w:tblHeader/>
      </w:trPr>
      <w:tcPr>
        <w:tcBorders>
          <w:top w:val="single" w:sz="4" w:space="0" w:color="7F7F7F" w:themeColor="text1" w:themeTint="80"/>
          <w:left w:val="nil"/>
          <w:bottom w:val="single" w:sz="4" w:space="0" w:color="7F7F7F" w:themeColor="text1" w:themeTint="8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26C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5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0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Course%20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15450840F483AB723BC3AC0E79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B7260-4ADF-4F74-8BE8-C28A3E4E606C}"/>
      </w:docPartPr>
      <w:docPartBody>
        <w:p w:rsidR="001865FE" w:rsidRDefault="002257F1" w:rsidP="002257F1">
          <w:pPr>
            <w:pStyle w:val="28D15450840F483AB723BC3AC0E790F3"/>
          </w:pPr>
          <w:r>
            <w:t>Instructor</w:t>
          </w:r>
        </w:p>
      </w:docPartBody>
    </w:docPart>
    <w:docPart>
      <w:docPartPr>
        <w:name w:val="1C2A01C2EC964876AEE0137E15DB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E0830-2216-449C-A634-6D9E89034E05}"/>
      </w:docPartPr>
      <w:docPartBody>
        <w:p w:rsidR="001865FE" w:rsidRDefault="002257F1" w:rsidP="002257F1">
          <w:pPr>
            <w:pStyle w:val="1C2A01C2EC964876AEE0137E15DB67D3"/>
          </w:pPr>
          <w:r>
            <w:t>Email</w:t>
          </w:r>
        </w:p>
      </w:docPartBody>
    </w:docPart>
    <w:docPart>
      <w:docPartPr>
        <w:name w:val="7F13C61CDE354DED90470FE784B50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5F5E5-9A5D-4E5E-A6FC-57F0BB351F61}"/>
      </w:docPartPr>
      <w:docPartBody>
        <w:p w:rsidR="001865FE" w:rsidRDefault="002257F1" w:rsidP="002257F1">
          <w:pPr>
            <w:pStyle w:val="7F13C61CDE354DED90470FE784B50A8D"/>
          </w:pPr>
          <w:r>
            <w:t>Course 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0585"/>
    <w:rsid w:val="00105B8F"/>
    <w:rsid w:val="001865FE"/>
    <w:rsid w:val="001F4BDF"/>
    <w:rsid w:val="001F7F5C"/>
    <w:rsid w:val="002257F1"/>
    <w:rsid w:val="0028169A"/>
    <w:rsid w:val="003A4BD4"/>
    <w:rsid w:val="00576EA0"/>
    <w:rsid w:val="006048D3"/>
    <w:rsid w:val="006062CA"/>
    <w:rsid w:val="00611575"/>
    <w:rsid w:val="0078148F"/>
    <w:rsid w:val="007A3D13"/>
    <w:rsid w:val="00817424"/>
    <w:rsid w:val="008F13F6"/>
    <w:rsid w:val="00942F7F"/>
    <w:rsid w:val="009E2E22"/>
    <w:rsid w:val="00B66D17"/>
    <w:rsid w:val="00C97FB2"/>
    <w:rsid w:val="00D10585"/>
    <w:rsid w:val="00D33260"/>
    <w:rsid w:val="00DA17FF"/>
    <w:rsid w:val="00E6339E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3041C1D3B848719DE11729858D0F1F">
    <w:name w:val="403041C1D3B848719DE11729858D0F1F"/>
  </w:style>
  <w:style w:type="paragraph" w:customStyle="1" w:styleId="510945892100473EA690E365B12593FA">
    <w:name w:val="510945892100473EA690E365B12593FA"/>
  </w:style>
  <w:style w:type="paragraph" w:customStyle="1" w:styleId="895F69DA561F450AAA86429DFFA51BF0">
    <w:name w:val="895F69DA561F450AAA86429DFFA51BF0"/>
  </w:style>
  <w:style w:type="paragraph" w:customStyle="1" w:styleId="925C12B2E6B240FABC98BEB66017158E">
    <w:name w:val="925C12B2E6B240FABC98BEB66017158E"/>
  </w:style>
  <w:style w:type="paragraph" w:customStyle="1" w:styleId="EB8EB817365F4A1D93BBA2C90BD00BC0">
    <w:name w:val="EB8EB817365F4A1D93BBA2C90BD00BC0"/>
  </w:style>
  <w:style w:type="paragraph" w:customStyle="1" w:styleId="AFCE5EC33B984CC198198CDF63DA06DF">
    <w:name w:val="AFCE5EC33B984CC198198CDF63DA06DF"/>
  </w:style>
  <w:style w:type="paragraph" w:customStyle="1" w:styleId="107097A3464B4D68A07A97EDF4D7D1B6">
    <w:name w:val="107097A3464B4D68A07A97EDF4D7D1B6"/>
  </w:style>
  <w:style w:type="paragraph" w:customStyle="1" w:styleId="8C72F5F4AB794EA9B08C4AB1DC9995DD">
    <w:name w:val="8C72F5F4AB794EA9B08C4AB1DC9995DD"/>
  </w:style>
  <w:style w:type="paragraph" w:customStyle="1" w:styleId="D3E4D4F7CAF34B34A71A70F32B766683">
    <w:name w:val="D3E4D4F7CAF34B34A71A70F32B766683"/>
  </w:style>
  <w:style w:type="paragraph" w:customStyle="1" w:styleId="6C9109045E4D47CE8C1286049BED19DA">
    <w:name w:val="6C9109045E4D47CE8C1286049BED19DA"/>
  </w:style>
  <w:style w:type="paragraph" w:customStyle="1" w:styleId="B26878BD4D0E4EAD921DB8389C103CA8">
    <w:name w:val="B26878BD4D0E4EAD921DB8389C103CA8"/>
  </w:style>
  <w:style w:type="paragraph" w:customStyle="1" w:styleId="6C49CF1A237A405B9C51DE8D00CA1CD9">
    <w:name w:val="6C49CF1A237A405B9C51DE8D00CA1CD9"/>
  </w:style>
  <w:style w:type="paragraph" w:customStyle="1" w:styleId="B6394BAE5A2C43D4804F863C7854905A">
    <w:name w:val="B6394BAE5A2C43D4804F863C7854905A"/>
  </w:style>
  <w:style w:type="paragraph" w:customStyle="1" w:styleId="5FBB9622874B4B56AD8E0F6D1269E9BE">
    <w:name w:val="5FBB9622874B4B56AD8E0F6D1269E9BE"/>
  </w:style>
  <w:style w:type="paragraph" w:customStyle="1" w:styleId="4AB5DB5F8E334D7E9C34B7BB77992658">
    <w:name w:val="4AB5DB5F8E334D7E9C34B7BB77992658"/>
  </w:style>
  <w:style w:type="paragraph" w:customStyle="1" w:styleId="39E530599CB44FB6AEA544A10E9E17D0">
    <w:name w:val="39E530599CB44FB6AEA544A10E9E17D0"/>
  </w:style>
  <w:style w:type="paragraph" w:customStyle="1" w:styleId="C1E36EDA3121485F9CDE117869A17F0E">
    <w:name w:val="C1E36EDA3121485F9CDE117869A17F0E"/>
  </w:style>
  <w:style w:type="paragraph" w:customStyle="1" w:styleId="431C486CDF2D4EF0AC7839E000F65370">
    <w:name w:val="431C486CDF2D4EF0AC7839E000F65370"/>
  </w:style>
  <w:style w:type="character" w:styleId="Emphasis">
    <w:name w:val="Emphasis"/>
    <w:basedOn w:val="DefaultParagraphFont"/>
    <w:uiPriority w:val="11"/>
    <w:unhideWhenUsed/>
    <w:qFormat/>
    <w:rPr>
      <w:i/>
      <w:iCs/>
    </w:rPr>
  </w:style>
  <w:style w:type="paragraph" w:customStyle="1" w:styleId="C776C824B5C64190AEA715D3AECB9805">
    <w:name w:val="C776C824B5C64190AEA715D3AECB9805"/>
  </w:style>
  <w:style w:type="paragraph" w:customStyle="1" w:styleId="318668E4AF0A4C06B40BD2B3CA5B7CB6">
    <w:name w:val="318668E4AF0A4C06B40BD2B3CA5B7CB6"/>
  </w:style>
  <w:style w:type="paragraph" w:customStyle="1" w:styleId="1E2CA2C62B52446BADF9EC7BCC960F38">
    <w:name w:val="1E2CA2C62B52446BADF9EC7BCC960F38"/>
  </w:style>
  <w:style w:type="paragraph" w:customStyle="1" w:styleId="E9B3A9478666496FBCF4CEF7BFFB25C5">
    <w:name w:val="E9B3A9478666496FBCF4CEF7BFFB25C5"/>
  </w:style>
  <w:style w:type="paragraph" w:customStyle="1" w:styleId="1934B02FF69A4833AE26F942E6BA262C">
    <w:name w:val="1934B02FF69A4833AE26F942E6BA262C"/>
  </w:style>
  <w:style w:type="paragraph" w:customStyle="1" w:styleId="B7EBB94E010D4C4C9C0F72C52FD1C33D">
    <w:name w:val="B7EBB94E010D4C4C9C0F72C52FD1C33D"/>
  </w:style>
  <w:style w:type="paragraph" w:customStyle="1" w:styleId="343936145080468EBCD7051FC3F1AD6F">
    <w:name w:val="343936145080468EBCD7051FC3F1AD6F"/>
  </w:style>
  <w:style w:type="paragraph" w:customStyle="1" w:styleId="DB6A39E3262F4157B6173EE4E50A6B8D">
    <w:name w:val="DB6A39E3262F4157B6173EE4E50A6B8D"/>
  </w:style>
  <w:style w:type="paragraph" w:customStyle="1" w:styleId="2D98A3EE6A8B412A85863C3E9EC28C48">
    <w:name w:val="2D98A3EE6A8B412A85863C3E9EC28C48"/>
  </w:style>
  <w:style w:type="paragraph" w:customStyle="1" w:styleId="2945FB96CC3645879CC0F3A478CE50E4">
    <w:name w:val="2945FB96CC3645879CC0F3A478CE50E4"/>
  </w:style>
  <w:style w:type="paragraph" w:customStyle="1" w:styleId="0EA66EE35CA4425B8B05941942AB2241">
    <w:name w:val="0EA66EE35CA4425B8B05941942AB2241"/>
  </w:style>
  <w:style w:type="paragraph" w:customStyle="1" w:styleId="AC16AAB43251418E937EAE65C99C81AF">
    <w:name w:val="AC16AAB43251418E937EAE65C99C81AF"/>
  </w:style>
  <w:style w:type="paragraph" w:customStyle="1" w:styleId="B03A9DBC1508442A94B142F7517BD1FC">
    <w:name w:val="B03A9DBC1508442A94B142F7517BD1FC"/>
  </w:style>
  <w:style w:type="paragraph" w:customStyle="1" w:styleId="25B8E57F452340A28DDBF02F5A7824B5">
    <w:name w:val="25B8E57F452340A28DDBF02F5A7824B5"/>
  </w:style>
  <w:style w:type="paragraph" w:customStyle="1" w:styleId="FAAB5DC04808441BB31C20524828C09B">
    <w:name w:val="FAAB5DC04808441BB31C20524828C09B"/>
  </w:style>
  <w:style w:type="paragraph" w:customStyle="1" w:styleId="EF80341C3DEC4E51B5F65BA38A552AE0">
    <w:name w:val="EF80341C3DEC4E51B5F65BA38A552AE0"/>
  </w:style>
  <w:style w:type="paragraph" w:customStyle="1" w:styleId="7D648C15826E4D6492497428A0BEFAF8">
    <w:name w:val="7D648C15826E4D6492497428A0BEFAF8"/>
  </w:style>
  <w:style w:type="paragraph" w:customStyle="1" w:styleId="B71FE5F595B64127BFE08F77A484095F">
    <w:name w:val="B71FE5F595B64127BFE08F77A484095F"/>
  </w:style>
  <w:style w:type="paragraph" w:customStyle="1" w:styleId="7B2C86E9B73B462790D71B47B7B1BA97">
    <w:name w:val="7B2C86E9B73B462790D71B47B7B1BA97"/>
  </w:style>
  <w:style w:type="paragraph" w:customStyle="1" w:styleId="6A1D3C13646E46AEA0430894329051D8">
    <w:name w:val="6A1D3C13646E46AEA0430894329051D8"/>
  </w:style>
  <w:style w:type="paragraph" w:customStyle="1" w:styleId="BEE1BA49638B4CF797721986F5D0497E">
    <w:name w:val="BEE1BA49638B4CF797721986F5D0497E"/>
  </w:style>
  <w:style w:type="paragraph" w:customStyle="1" w:styleId="C4ADD9DE4C0D45A09920BBB00172353C">
    <w:name w:val="C4ADD9DE4C0D45A09920BBB00172353C"/>
  </w:style>
  <w:style w:type="paragraph" w:customStyle="1" w:styleId="40B56B0313004211940A3794971B699F">
    <w:name w:val="40B56B0313004211940A3794971B699F"/>
  </w:style>
  <w:style w:type="paragraph" w:customStyle="1" w:styleId="1A4ED90F6D8248A5B156273D3C5F6FCF">
    <w:name w:val="1A4ED90F6D8248A5B156273D3C5F6FCF"/>
  </w:style>
  <w:style w:type="paragraph" w:customStyle="1" w:styleId="A9920D4DCCB7492F9DBB11F5C0B93EE2">
    <w:name w:val="A9920D4DCCB7492F9DBB11F5C0B93EE2"/>
  </w:style>
  <w:style w:type="paragraph" w:customStyle="1" w:styleId="2F8B6186B17C4DDC94D8821A96E91413">
    <w:name w:val="2F8B6186B17C4DDC94D8821A96E91413"/>
  </w:style>
  <w:style w:type="paragraph" w:customStyle="1" w:styleId="CCE3C5905B2440799F859F266E15BD5A">
    <w:name w:val="CCE3C5905B2440799F859F266E15BD5A"/>
  </w:style>
  <w:style w:type="paragraph" w:customStyle="1" w:styleId="1633E25CA97B4325A0B166C776B3F792">
    <w:name w:val="1633E25CA97B4325A0B166C776B3F792"/>
  </w:style>
  <w:style w:type="paragraph" w:customStyle="1" w:styleId="95FE40C82555455E8BF2AE4134720AF6">
    <w:name w:val="95FE40C82555455E8BF2AE4134720AF6"/>
  </w:style>
  <w:style w:type="paragraph" w:customStyle="1" w:styleId="2C565A9D3E214AE9B4E057C24627D051">
    <w:name w:val="2C565A9D3E214AE9B4E057C24627D051"/>
  </w:style>
  <w:style w:type="paragraph" w:customStyle="1" w:styleId="AB2F9CFD141A4CD6A6C50CD9F73CAE17">
    <w:name w:val="AB2F9CFD141A4CD6A6C50CD9F73CAE17"/>
  </w:style>
  <w:style w:type="paragraph" w:customStyle="1" w:styleId="C2E532A79EBB4C39912ADAFAD7CCB11C">
    <w:name w:val="C2E532A79EBB4C39912ADAFAD7CCB11C"/>
  </w:style>
  <w:style w:type="paragraph" w:customStyle="1" w:styleId="D994A8F587C14B38B79955161C5F45AE">
    <w:name w:val="D994A8F587C14B38B79955161C5F45AE"/>
  </w:style>
  <w:style w:type="paragraph" w:customStyle="1" w:styleId="818C0828A56D47CD9CEF9734BEBB6955">
    <w:name w:val="818C0828A56D47CD9CEF9734BEBB6955"/>
  </w:style>
  <w:style w:type="paragraph" w:customStyle="1" w:styleId="7891DCFB20EC47C299FE84FF8E1CD58D">
    <w:name w:val="7891DCFB20EC47C299FE84FF8E1CD58D"/>
  </w:style>
  <w:style w:type="paragraph" w:customStyle="1" w:styleId="BC04E0E7912D4CCF830734C49EF6E230">
    <w:name w:val="BC04E0E7912D4CCF830734C49EF6E230"/>
  </w:style>
  <w:style w:type="paragraph" w:customStyle="1" w:styleId="BF38DCE18F364D2786DEF18F65D6BC5E">
    <w:name w:val="BF38DCE18F364D2786DEF18F65D6BC5E"/>
  </w:style>
  <w:style w:type="paragraph" w:customStyle="1" w:styleId="C5B82CCC1D8D4A3C9BEC51CDCEAC0085">
    <w:name w:val="C5B82CCC1D8D4A3C9BEC51CDCEAC0085"/>
  </w:style>
  <w:style w:type="paragraph" w:customStyle="1" w:styleId="8964DE0ECF38435AB9E604FF040D7CB5">
    <w:name w:val="8964DE0ECF38435AB9E604FF040D7CB5"/>
  </w:style>
  <w:style w:type="paragraph" w:customStyle="1" w:styleId="A26554B3108A4E278C52D351E5FF6E35">
    <w:name w:val="A26554B3108A4E278C52D351E5FF6E35"/>
    <w:rsid w:val="006048D3"/>
  </w:style>
  <w:style w:type="paragraph" w:customStyle="1" w:styleId="4A604D2D8D9D42D2BD965A8073F184BD">
    <w:name w:val="4A604D2D8D9D42D2BD965A8073F184BD"/>
    <w:rsid w:val="006048D3"/>
  </w:style>
  <w:style w:type="paragraph" w:customStyle="1" w:styleId="808FF355482544A69DA5FB8775B639E5">
    <w:name w:val="808FF355482544A69DA5FB8775B639E5"/>
    <w:rsid w:val="006048D3"/>
  </w:style>
  <w:style w:type="paragraph" w:customStyle="1" w:styleId="55242DC36E314AC0A6F3083CBF18BC9F">
    <w:name w:val="55242DC36E314AC0A6F3083CBF18BC9F"/>
    <w:rsid w:val="006048D3"/>
  </w:style>
  <w:style w:type="paragraph" w:customStyle="1" w:styleId="8C50407D31C340808701885A875BC803">
    <w:name w:val="8C50407D31C340808701885A875BC803"/>
    <w:rsid w:val="006048D3"/>
  </w:style>
  <w:style w:type="paragraph" w:customStyle="1" w:styleId="7D7FD3EC361143B78A5DD278DE8D5229">
    <w:name w:val="7D7FD3EC361143B78A5DD278DE8D5229"/>
    <w:rsid w:val="006048D3"/>
  </w:style>
  <w:style w:type="paragraph" w:customStyle="1" w:styleId="34BB52D7E1B94A9BA82ECFA9C08F83A9">
    <w:name w:val="34BB52D7E1B94A9BA82ECFA9C08F83A9"/>
    <w:rsid w:val="006048D3"/>
  </w:style>
  <w:style w:type="paragraph" w:customStyle="1" w:styleId="CE901562C2944465B4CCC80C23E201ED">
    <w:name w:val="CE901562C2944465B4CCC80C23E201ED"/>
    <w:rsid w:val="006048D3"/>
  </w:style>
  <w:style w:type="paragraph" w:customStyle="1" w:styleId="DF807DB2106D46999CB8B688B9A3ABA2">
    <w:name w:val="DF807DB2106D46999CB8B688B9A3ABA2"/>
    <w:rsid w:val="006048D3"/>
  </w:style>
  <w:style w:type="paragraph" w:customStyle="1" w:styleId="87AE2D41D00147C4B9A5F25AC1246113">
    <w:name w:val="87AE2D41D00147C4B9A5F25AC1246113"/>
    <w:rsid w:val="006048D3"/>
  </w:style>
  <w:style w:type="paragraph" w:customStyle="1" w:styleId="50F19E0D55084F8CB2053151AB2D798E">
    <w:name w:val="50F19E0D55084F8CB2053151AB2D798E"/>
    <w:rsid w:val="001F4BDF"/>
  </w:style>
  <w:style w:type="paragraph" w:customStyle="1" w:styleId="FC2C24FBB20845D480D98D65D77CF248">
    <w:name w:val="FC2C24FBB20845D480D98D65D77CF248"/>
    <w:rsid w:val="001F4BDF"/>
  </w:style>
  <w:style w:type="paragraph" w:customStyle="1" w:styleId="8080A61248D44A61A887A8874952A411">
    <w:name w:val="8080A61248D44A61A887A8874952A411"/>
    <w:rsid w:val="001F4BDF"/>
  </w:style>
  <w:style w:type="paragraph" w:customStyle="1" w:styleId="5847749B805F44F8A1DDE7FFBD9B4C84">
    <w:name w:val="5847749B805F44F8A1DDE7FFBD9B4C84"/>
    <w:rsid w:val="001F4BDF"/>
  </w:style>
  <w:style w:type="paragraph" w:customStyle="1" w:styleId="90EAFD6A030E42EC9BD4B3A35D1A6C9F">
    <w:name w:val="90EAFD6A030E42EC9BD4B3A35D1A6C9F"/>
    <w:rsid w:val="001F4BDF"/>
  </w:style>
  <w:style w:type="paragraph" w:customStyle="1" w:styleId="8EE5CA5954E344679711916A261FD351">
    <w:name w:val="8EE5CA5954E344679711916A261FD351"/>
    <w:rsid w:val="001F4BDF"/>
  </w:style>
  <w:style w:type="paragraph" w:customStyle="1" w:styleId="8E9C7D78D1DF4AB0976F02C568B3A69C">
    <w:name w:val="8E9C7D78D1DF4AB0976F02C568B3A69C"/>
    <w:rsid w:val="001F4BDF"/>
  </w:style>
  <w:style w:type="paragraph" w:customStyle="1" w:styleId="C71F7339D1634B66AAE5DCB87082F6B9">
    <w:name w:val="C71F7339D1634B66AAE5DCB87082F6B9"/>
    <w:rsid w:val="001F4BDF"/>
  </w:style>
  <w:style w:type="paragraph" w:customStyle="1" w:styleId="AD8FA138C0A947C7BA4D02F986CDBB3F">
    <w:name w:val="AD8FA138C0A947C7BA4D02F986CDBB3F"/>
    <w:rsid w:val="001F4BDF"/>
  </w:style>
  <w:style w:type="paragraph" w:customStyle="1" w:styleId="0B4601F2B1754683A929F847D31890E1">
    <w:name w:val="0B4601F2B1754683A929F847D31890E1"/>
    <w:rsid w:val="001F4BDF"/>
  </w:style>
  <w:style w:type="paragraph" w:customStyle="1" w:styleId="98D84AF20B434F419925A7548FE25F6A">
    <w:name w:val="98D84AF20B434F419925A7548FE25F6A"/>
    <w:rsid w:val="001F4BDF"/>
  </w:style>
  <w:style w:type="paragraph" w:customStyle="1" w:styleId="24362081D62645C2A1603813FBD1F34A">
    <w:name w:val="24362081D62645C2A1603813FBD1F34A"/>
    <w:rsid w:val="001F4BDF"/>
  </w:style>
  <w:style w:type="paragraph" w:customStyle="1" w:styleId="2B8E7FEAEE0D446599D10B9A160C752C">
    <w:name w:val="2B8E7FEAEE0D446599D10B9A160C752C"/>
    <w:rsid w:val="001F4BDF"/>
  </w:style>
  <w:style w:type="paragraph" w:customStyle="1" w:styleId="6A473AB9D74B4052A9080D80A1EF5ED8">
    <w:name w:val="6A473AB9D74B4052A9080D80A1EF5ED8"/>
    <w:rsid w:val="001F4BDF"/>
  </w:style>
  <w:style w:type="paragraph" w:customStyle="1" w:styleId="3CC724B3039F420C8BD2CE20A7F3E088">
    <w:name w:val="3CC724B3039F420C8BD2CE20A7F3E088"/>
    <w:rsid w:val="001F4BDF"/>
  </w:style>
  <w:style w:type="paragraph" w:customStyle="1" w:styleId="594A1A096CCB42DAA980A6CA88590067">
    <w:name w:val="594A1A096CCB42DAA980A6CA88590067"/>
    <w:rsid w:val="001F4BDF"/>
  </w:style>
  <w:style w:type="paragraph" w:customStyle="1" w:styleId="AB650D21D9BB4E099D7BE720C6A70165">
    <w:name w:val="AB650D21D9BB4E099D7BE720C6A70165"/>
    <w:rsid w:val="001F4BDF"/>
  </w:style>
  <w:style w:type="paragraph" w:customStyle="1" w:styleId="FD9D636263A041DFBCDB334FA846B8D3">
    <w:name w:val="FD9D636263A041DFBCDB334FA846B8D3"/>
    <w:rsid w:val="001F4BDF"/>
  </w:style>
  <w:style w:type="paragraph" w:customStyle="1" w:styleId="B5D4244882894658971DE30EC5FC878B">
    <w:name w:val="B5D4244882894658971DE30EC5FC878B"/>
    <w:rsid w:val="001F4BDF"/>
  </w:style>
  <w:style w:type="paragraph" w:customStyle="1" w:styleId="8B6DF2C543CF4B9B9B9A413730984E4F">
    <w:name w:val="8B6DF2C543CF4B9B9B9A413730984E4F"/>
    <w:rsid w:val="001F4BDF"/>
  </w:style>
  <w:style w:type="paragraph" w:customStyle="1" w:styleId="7D364E15F6544A95A72BD1CA7C38C12E">
    <w:name w:val="7D364E15F6544A95A72BD1CA7C38C12E"/>
    <w:rsid w:val="00611575"/>
    <w:pPr>
      <w:spacing w:after="200" w:line="276" w:lineRule="auto"/>
    </w:pPr>
  </w:style>
  <w:style w:type="paragraph" w:customStyle="1" w:styleId="2CF0DA0D320F488DB8EE54F4DE5CA024">
    <w:name w:val="2CF0DA0D320F488DB8EE54F4DE5CA024"/>
    <w:rsid w:val="00611575"/>
    <w:pPr>
      <w:spacing w:after="200" w:line="276" w:lineRule="auto"/>
    </w:pPr>
  </w:style>
  <w:style w:type="paragraph" w:customStyle="1" w:styleId="0AEB915EA7BE48D28BCBC76C63D1A3B9">
    <w:name w:val="0AEB915EA7BE48D28BCBC76C63D1A3B9"/>
    <w:rsid w:val="00611575"/>
    <w:pPr>
      <w:spacing w:after="200" w:line="276" w:lineRule="auto"/>
    </w:pPr>
  </w:style>
  <w:style w:type="paragraph" w:customStyle="1" w:styleId="B888DB2D3C4644E189838DE69333E52C">
    <w:name w:val="B888DB2D3C4644E189838DE69333E52C"/>
    <w:rsid w:val="00611575"/>
    <w:pPr>
      <w:spacing w:after="200" w:line="276" w:lineRule="auto"/>
    </w:pPr>
  </w:style>
  <w:style w:type="paragraph" w:customStyle="1" w:styleId="200EF3195A224A249343689C52C3CF3F">
    <w:name w:val="200EF3195A224A249343689C52C3CF3F"/>
    <w:rsid w:val="00611575"/>
    <w:pPr>
      <w:spacing w:after="200" w:line="276" w:lineRule="auto"/>
    </w:pPr>
  </w:style>
  <w:style w:type="paragraph" w:customStyle="1" w:styleId="28D15450840F483AB723BC3AC0E790F3">
    <w:name w:val="28D15450840F483AB723BC3AC0E790F3"/>
    <w:rsid w:val="002257F1"/>
    <w:rPr>
      <w:szCs w:val="28"/>
      <w:lang w:bidi="bn-BD"/>
    </w:rPr>
  </w:style>
  <w:style w:type="paragraph" w:customStyle="1" w:styleId="1C2A01C2EC964876AEE0137E15DB67D3">
    <w:name w:val="1C2A01C2EC964876AEE0137E15DB67D3"/>
    <w:rsid w:val="002257F1"/>
    <w:rPr>
      <w:szCs w:val="28"/>
      <w:lang w:bidi="bn-BD"/>
    </w:rPr>
  </w:style>
  <w:style w:type="paragraph" w:customStyle="1" w:styleId="7F13C61CDE354DED90470FE784B50A8D">
    <w:name w:val="7F13C61CDE354DED90470FE784B50A8D"/>
    <w:rsid w:val="002257F1"/>
    <w:rPr>
      <w:szCs w:val="28"/>
      <w:lang w:bidi="bn-BD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yllabu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964C9-F1F3-447E-A3F4-D04467C16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 Syllabus.dotx</Template>
  <TotalTime>1292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H. Parvez</dc:creator>
  <cp:lastModifiedBy>FridayLab</cp:lastModifiedBy>
  <cp:revision>369</cp:revision>
  <cp:lastPrinted>2020-03-08T05:29:00Z</cp:lastPrinted>
  <dcterms:created xsi:type="dcterms:W3CDTF">2018-05-09T06:46:00Z</dcterms:created>
  <dcterms:modified xsi:type="dcterms:W3CDTF">2020-03-08T07:35:00Z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TC010182621033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